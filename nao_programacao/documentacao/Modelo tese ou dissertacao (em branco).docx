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DAE" w:rsidRPr="00C773F6" w:rsidRDefault="002F7DAE" w:rsidP="00867D57">
      <w:pPr>
        <w:spacing w:after="120"/>
        <w:jc w:val="center"/>
        <w:rPr>
          <w:rFonts w:ascii="Times New Roman" w:hAnsi="Times New Roman" w:cs="Times New Roman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17DF8">
        <w:rPr>
          <w:rFonts w:ascii="Times New Roman" w:hAnsi="Times New Roman" w:cs="Times New Roman"/>
          <w:sz w:val="24"/>
          <w:szCs w:val="24"/>
        </w:rPr>
        <w:t>UNIVERSID</w:t>
      </w:r>
      <w:smartTag w:uri="urn:schemas-microsoft-com:office:smarttags" w:element="PersonName">
        <w:r w:rsidRPr="00017DF8">
          <w:rPr>
            <w:rFonts w:ascii="Times New Roman" w:hAnsi="Times New Roman" w:cs="Times New Roman"/>
            <w:sz w:val="24"/>
            <w:szCs w:val="24"/>
          </w:rPr>
          <w:t>AD</w:t>
        </w:r>
      </w:smartTag>
      <w:r w:rsidRPr="00017DF8">
        <w:rPr>
          <w:rFonts w:ascii="Times New Roman" w:hAnsi="Times New Roman" w:cs="Times New Roman"/>
          <w:sz w:val="24"/>
          <w:szCs w:val="24"/>
        </w:rPr>
        <w:t>E PAULISTA - UNIP</w:t>
      </w: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AF1DD7">
      <w:pPr>
        <w:pStyle w:val="BodyText"/>
        <w:jc w:val="center"/>
        <w:rPr>
          <w:rFonts w:ascii="Times New Roman" w:hAnsi="Times New Roman" w:cs="Times New Roman"/>
        </w:rPr>
      </w:pPr>
    </w:p>
    <w:p w:rsidR="002F7DAE" w:rsidRPr="00017DF8" w:rsidRDefault="002F7DAE" w:rsidP="005A2D7C">
      <w:pPr>
        <w:spacing w:after="120"/>
        <w:ind w:left="851" w:right="8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DO TRABALHO</w:t>
      </w: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pStyle w:val="Recuodecorpodetexto1"/>
        <w:spacing w:after="120"/>
        <w:ind w:left="4139"/>
        <w:jc w:val="both"/>
      </w:pPr>
    </w:p>
    <w:p w:rsidR="002F7DAE" w:rsidRPr="00017DF8" w:rsidRDefault="002F7DAE" w:rsidP="00867D57">
      <w:pPr>
        <w:pStyle w:val="Recuodecorpodetexto1"/>
        <w:spacing w:after="120"/>
        <w:ind w:left="4139"/>
        <w:jc w:val="both"/>
      </w:pPr>
      <w:r w:rsidRPr="00017DF8">
        <w:t>Tese</w:t>
      </w:r>
      <w:r>
        <w:t>/ Dissertação</w:t>
      </w:r>
      <w:r w:rsidRPr="00017DF8">
        <w:t xml:space="preserve"> apresentada ao </w:t>
      </w:r>
      <w:smartTag w:uri="urn:schemas-microsoft-com:office:smarttags" w:element="PersonName">
        <w:r w:rsidRPr="00017DF8">
          <w:t>Programa de Pós-Graduação em Engenharia de Produção</w:t>
        </w:r>
      </w:smartTag>
      <w:r w:rsidRPr="00017DF8">
        <w:t xml:space="preserve"> da Universidade Paulista - UNIP, para obtenção do título de Doutor</w:t>
      </w:r>
      <w:r>
        <w:t>/ Mestre</w:t>
      </w:r>
      <w:r w:rsidRPr="00017DF8">
        <w:t>.</w:t>
      </w: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pStyle w:val="Recuodecorpodetexto1"/>
        <w:ind w:left="0"/>
        <w:jc w:val="center"/>
      </w:pPr>
      <w:r w:rsidRPr="00017DF8">
        <w:t>SÃO PAULO</w:t>
      </w:r>
    </w:p>
    <w:p w:rsidR="002F7DAE" w:rsidRDefault="002F7DAE" w:rsidP="00867D57">
      <w:pPr>
        <w:pStyle w:val="Recuodecorpodetexto1"/>
        <w:ind w:left="0"/>
        <w:jc w:val="center"/>
      </w:pPr>
      <w:r w:rsidRPr="00017DF8">
        <w:t>2012</w:t>
      </w:r>
    </w:p>
    <w:p w:rsidR="002F7DAE" w:rsidRDefault="002F7DA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2F7DAE" w:rsidRPr="00017DF8" w:rsidRDefault="002F7DAE" w:rsidP="00867D57">
      <w:pPr>
        <w:pStyle w:val="Recuodecorpodetexto1"/>
        <w:ind w:left="0"/>
        <w:jc w:val="center"/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17DF8">
        <w:rPr>
          <w:rFonts w:ascii="Times New Roman" w:hAnsi="Times New Roman" w:cs="Times New Roman"/>
          <w:sz w:val="24"/>
          <w:szCs w:val="24"/>
        </w:rPr>
        <w:t>UNIVERSID</w:t>
      </w:r>
      <w:smartTag w:uri="urn:schemas-microsoft-com:office:smarttags" w:element="PersonName">
        <w:r w:rsidRPr="00017DF8">
          <w:rPr>
            <w:rFonts w:ascii="Times New Roman" w:hAnsi="Times New Roman" w:cs="Times New Roman"/>
            <w:sz w:val="24"/>
            <w:szCs w:val="24"/>
          </w:rPr>
          <w:t>AD</w:t>
        </w:r>
      </w:smartTag>
      <w:r w:rsidRPr="00017DF8">
        <w:rPr>
          <w:rFonts w:ascii="Times New Roman" w:hAnsi="Times New Roman" w:cs="Times New Roman"/>
          <w:sz w:val="24"/>
          <w:szCs w:val="24"/>
        </w:rPr>
        <w:t>E PAULISTA - UNIP</w:t>
      </w: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pStyle w:val="BodyText"/>
        <w:ind w:left="900" w:right="841"/>
        <w:jc w:val="center"/>
        <w:rPr>
          <w:rFonts w:ascii="Times New Roman" w:hAnsi="Times New Roman" w:cs="Times New Roman"/>
        </w:rPr>
      </w:pPr>
    </w:p>
    <w:p w:rsidR="002F7DAE" w:rsidRPr="00017DF8" w:rsidRDefault="002F7DAE" w:rsidP="00742AFD">
      <w:pPr>
        <w:spacing w:after="120"/>
        <w:ind w:left="851" w:right="8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DO TRABALHO</w:t>
      </w:r>
    </w:p>
    <w:p w:rsidR="002F7DAE" w:rsidRPr="00017DF8" w:rsidRDefault="002F7DAE" w:rsidP="00742AF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42AF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42AF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42AF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42AF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42AF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42AFD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42AFD">
      <w:pPr>
        <w:autoSpaceDE w:val="0"/>
        <w:autoSpaceDN w:val="0"/>
        <w:adjustRightInd w:val="0"/>
        <w:spacing w:after="120"/>
        <w:ind w:left="4111"/>
        <w:rPr>
          <w:rFonts w:ascii="Times New Roman" w:hAnsi="Times New Roman" w:cs="Times New Roman"/>
          <w:sz w:val="24"/>
          <w:szCs w:val="24"/>
        </w:rPr>
      </w:pPr>
      <w:r w:rsidRPr="00017DF8">
        <w:rPr>
          <w:rFonts w:ascii="Times New Roman" w:hAnsi="Times New Roman" w:cs="Times New Roman"/>
          <w:sz w:val="24"/>
          <w:szCs w:val="24"/>
        </w:rPr>
        <w:t xml:space="preserve">Orientadora: </w:t>
      </w:r>
      <w:r w:rsidRPr="00017DF8">
        <w:rPr>
          <w:rFonts w:ascii="Times New Roman" w:hAnsi="Times New Roman" w:cs="Times New Roman"/>
          <w:b/>
          <w:bCs/>
          <w:sz w:val="24"/>
          <w:szCs w:val="24"/>
        </w:rPr>
        <w:t>Prof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17DF8">
        <w:rPr>
          <w:rFonts w:ascii="Times New Roman" w:hAnsi="Times New Roman" w:cs="Times New Roman"/>
          <w:b/>
          <w:bCs/>
          <w:sz w:val="24"/>
          <w:szCs w:val="24"/>
        </w:rPr>
        <w:t xml:space="preserve"> Dr</w:t>
      </w:r>
      <w:r>
        <w:rPr>
          <w:rFonts w:ascii="Times New Roman" w:hAnsi="Times New Roman" w:cs="Times New Roman"/>
          <w:b/>
          <w:bCs/>
          <w:sz w:val="24"/>
          <w:szCs w:val="24"/>
        </w:rPr>
        <w:t>. Nmmmm Nmmmm</w:t>
      </w:r>
    </w:p>
    <w:p w:rsidR="002F7DAE" w:rsidRPr="00017DF8" w:rsidRDefault="002F7DAE" w:rsidP="00867D57">
      <w:pPr>
        <w:spacing w:after="120"/>
        <w:ind w:left="4139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ind w:left="4139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ind w:left="4139"/>
        <w:rPr>
          <w:rFonts w:ascii="Times New Roman" w:hAnsi="Times New Roman" w:cs="Times New Roman"/>
          <w:sz w:val="24"/>
          <w:szCs w:val="24"/>
        </w:rPr>
      </w:pPr>
      <w:r w:rsidRPr="00017DF8">
        <w:rPr>
          <w:rFonts w:ascii="Times New Roman" w:hAnsi="Times New Roman" w:cs="Times New Roman"/>
          <w:sz w:val="24"/>
          <w:szCs w:val="24"/>
        </w:rPr>
        <w:t xml:space="preserve">Área de Concentração: </w:t>
      </w:r>
      <w:r>
        <w:rPr>
          <w:rFonts w:ascii="Times New Roman" w:hAnsi="Times New Roman" w:cs="Times New Roman"/>
          <w:b/>
          <w:bCs/>
          <w:sz w:val="24"/>
          <w:szCs w:val="24"/>
        </w:rPr>
        <w:t>Ennnnnn</w:t>
      </w:r>
    </w:p>
    <w:p w:rsidR="002F7DAE" w:rsidRPr="00017DF8" w:rsidRDefault="002F7DAE" w:rsidP="00867D57">
      <w:pPr>
        <w:pStyle w:val="Recuodecorpodetexto1"/>
        <w:spacing w:after="120"/>
        <w:ind w:left="4139"/>
        <w:jc w:val="both"/>
      </w:pPr>
    </w:p>
    <w:p w:rsidR="002F7DAE" w:rsidRPr="00017DF8" w:rsidRDefault="002F7DAE" w:rsidP="00867D57">
      <w:pPr>
        <w:pStyle w:val="Recuodecorpodetexto1"/>
        <w:spacing w:after="120"/>
        <w:ind w:left="4139"/>
        <w:jc w:val="both"/>
      </w:pPr>
      <w:r w:rsidRPr="00017DF8">
        <w:t xml:space="preserve">Tese apresentada ao </w:t>
      </w:r>
      <w:smartTag w:uri="urn:schemas-microsoft-com:office:smarttags" w:element="PersonName">
        <w:r w:rsidRPr="00017DF8">
          <w:t>Programa de Pós-Graduação em Engenharia de Produção</w:t>
        </w:r>
      </w:smartTag>
      <w:r w:rsidRPr="00017DF8">
        <w:t xml:space="preserve"> da Universidade Paulista - UNIP, para obtenção do título de Doutor</w:t>
      </w:r>
      <w:r>
        <w:t>/Mestre</w:t>
      </w:r>
      <w:r w:rsidRPr="00017DF8">
        <w:t>.</w:t>
      </w: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867D57">
      <w:pPr>
        <w:pStyle w:val="Recuodecorpodetexto1"/>
        <w:ind w:left="0"/>
        <w:jc w:val="center"/>
      </w:pPr>
      <w:r w:rsidRPr="00017DF8">
        <w:t>SÃO PAULO</w:t>
      </w:r>
    </w:p>
    <w:p w:rsidR="002F7DAE" w:rsidRPr="00017DF8" w:rsidRDefault="002F7DAE" w:rsidP="00867D57">
      <w:pPr>
        <w:pStyle w:val="Recuodecorpodetexto1"/>
        <w:ind w:left="0"/>
        <w:jc w:val="center"/>
      </w:pPr>
      <w:r>
        <w:t>ano</w:t>
      </w:r>
    </w:p>
    <w:p w:rsidR="002F7DAE" w:rsidRDefault="002F7DA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2F7DAE" w:rsidRPr="00742AFD" w:rsidRDefault="002F7DAE" w:rsidP="00742A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AFD">
        <w:rPr>
          <w:rFonts w:ascii="Times New Roman" w:hAnsi="Times New Roman" w:cs="Times New Roman"/>
          <w:b/>
          <w:bCs/>
          <w:sz w:val="24"/>
          <w:szCs w:val="24"/>
        </w:rPr>
        <w:t>FICHA CATALOGRÁFICA</w:t>
      </w:r>
    </w:p>
    <w:p w:rsidR="002F7DAE" w:rsidRDefault="002F7DAE" w:rsidP="00867D57">
      <w:pPr>
        <w:pStyle w:val="Recuodecorpodetexto1"/>
        <w:ind w:left="0"/>
        <w:jc w:val="center"/>
      </w:pPr>
    </w:p>
    <w:p w:rsidR="002F7DAE" w:rsidRDefault="002F7DA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2F7DAE" w:rsidRPr="00742AFD" w:rsidRDefault="002F7DAE" w:rsidP="00742A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AFD">
        <w:rPr>
          <w:rFonts w:ascii="Times New Roman" w:hAnsi="Times New Roman" w:cs="Times New Roman"/>
          <w:b/>
          <w:bCs/>
          <w:sz w:val="24"/>
          <w:szCs w:val="24"/>
        </w:rPr>
        <w:t>D</w:t>
      </w:r>
      <w:smartTag w:uri="urn:schemas-microsoft-com:office:smarttags" w:element="PersonName">
        <w:r w:rsidRPr="00742AFD">
          <w:rPr>
            <w:rFonts w:ascii="Times New Roman" w:hAnsi="Times New Roman" w:cs="Times New Roman"/>
            <w:b/>
            <w:bCs/>
            <w:sz w:val="24"/>
            <w:szCs w:val="24"/>
          </w:rPr>
          <w:t>ED</w:t>
        </w:r>
      </w:smartTag>
      <w:r w:rsidRPr="00742AFD">
        <w:rPr>
          <w:rFonts w:ascii="Times New Roman" w:hAnsi="Times New Roman" w:cs="Times New Roman"/>
          <w:b/>
          <w:bCs/>
          <w:sz w:val="24"/>
          <w:szCs w:val="24"/>
        </w:rPr>
        <w:t>ICATÓRIA</w:t>
      </w:r>
    </w:p>
    <w:p w:rsidR="002F7DAE" w:rsidRDefault="002F7DAE" w:rsidP="00867D57">
      <w:pPr>
        <w:pStyle w:val="Recuodecorpodetexto1"/>
        <w:ind w:left="0"/>
        <w:jc w:val="center"/>
      </w:pPr>
    </w:p>
    <w:p w:rsidR="002F7DAE" w:rsidRDefault="002F7DAE" w:rsidP="00867D57">
      <w:pPr>
        <w:pStyle w:val="Recuodecorpodetexto1"/>
        <w:ind w:left="0"/>
        <w:jc w:val="center"/>
      </w:pPr>
    </w:p>
    <w:p w:rsidR="002F7DAE" w:rsidRDefault="002F7DAE" w:rsidP="00867D57">
      <w:pPr>
        <w:pStyle w:val="Recuodecorpodetexto1"/>
        <w:ind w:left="0"/>
        <w:jc w:val="center"/>
      </w:pPr>
    </w:p>
    <w:p w:rsidR="002F7DAE" w:rsidRPr="00017DF8" w:rsidRDefault="002F7DAE" w:rsidP="00867D57">
      <w:pPr>
        <w:pStyle w:val="Recuodecorpodetexto1"/>
        <w:ind w:left="0"/>
        <w:jc w:val="center"/>
      </w:pPr>
    </w:p>
    <w:p w:rsidR="002F7DAE" w:rsidRDefault="002F7DA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2F7DAE" w:rsidRPr="00742AFD" w:rsidRDefault="002F7DAE" w:rsidP="00742A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AFD">
        <w:rPr>
          <w:rFonts w:ascii="Times New Roman" w:hAnsi="Times New Roman" w:cs="Times New Roman"/>
          <w:b/>
          <w:bCs/>
          <w:sz w:val="24"/>
          <w:szCs w:val="24"/>
        </w:rPr>
        <w:t>AGR</w:t>
      </w:r>
      <w:smartTag w:uri="urn:schemas-microsoft-com:office:smarttags" w:element="PersonName">
        <w:r w:rsidRPr="00742AFD">
          <w:rPr>
            <w:rFonts w:ascii="Times New Roman" w:hAnsi="Times New Roman" w:cs="Times New Roman"/>
            <w:b/>
            <w:bCs/>
            <w:sz w:val="24"/>
            <w:szCs w:val="24"/>
          </w:rPr>
          <w:t>AD</w:t>
        </w:r>
      </w:smartTag>
      <w:r w:rsidRPr="00742AFD">
        <w:rPr>
          <w:rFonts w:ascii="Times New Roman" w:hAnsi="Times New Roman" w:cs="Times New Roman"/>
          <w:b/>
          <w:bCs/>
          <w:sz w:val="24"/>
          <w:szCs w:val="24"/>
        </w:rPr>
        <w:t>ECIMENTOS</w:t>
      </w:r>
    </w:p>
    <w:p w:rsidR="002F7DAE" w:rsidRDefault="002F7DAE" w:rsidP="00867D57">
      <w:pPr>
        <w:pStyle w:val="Recuodecorpodetexto1"/>
        <w:ind w:left="0"/>
        <w:jc w:val="center"/>
      </w:pPr>
    </w:p>
    <w:p w:rsidR="002F7DAE" w:rsidRDefault="002F7DA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2F7DAE" w:rsidRPr="001B2F1B" w:rsidRDefault="002F7DAE" w:rsidP="001B2F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315166131"/>
      <w:r w:rsidRPr="001B2F1B">
        <w:rPr>
          <w:rFonts w:ascii="Times New Roman" w:hAnsi="Times New Roman" w:cs="Times New Roman"/>
          <w:b/>
          <w:bCs/>
          <w:sz w:val="24"/>
          <w:szCs w:val="24"/>
        </w:rPr>
        <w:t>RESUMO</w:t>
      </w:r>
      <w:bookmarkEnd w:id="0"/>
    </w:p>
    <w:p w:rsidR="002F7DAE" w:rsidRPr="00C87B02" w:rsidRDefault="002F7DAE" w:rsidP="001B2F1B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1B2F1B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1B2F1B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1B2F1B">
        <w:rPr>
          <w:rFonts w:ascii="Times New Roman" w:hAnsi="Times New Roman" w:cs="Times New Roman"/>
          <w:b/>
          <w:bCs/>
          <w:sz w:val="24"/>
          <w:szCs w:val="24"/>
        </w:rPr>
        <w:t>Palavras chaves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F7DAE" w:rsidRDefault="002F7DA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2F7DAE" w:rsidRDefault="002F7DAE" w:rsidP="00867D57">
      <w:pPr>
        <w:pStyle w:val="Recuodecorpodetexto1"/>
        <w:ind w:left="0"/>
        <w:jc w:val="center"/>
      </w:pPr>
    </w:p>
    <w:p w:rsidR="002F7DAE" w:rsidRPr="001B2F1B" w:rsidRDefault="002F7DAE" w:rsidP="00867D57">
      <w:pPr>
        <w:pStyle w:val="Recuodecorpodetexto1"/>
        <w:ind w:left="0"/>
        <w:jc w:val="center"/>
        <w:rPr>
          <w:b/>
          <w:bCs/>
        </w:rPr>
      </w:pPr>
      <w:r w:rsidRPr="001B2F1B">
        <w:rPr>
          <w:b/>
          <w:bCs/>
        </w:rPr>
        <w:t>ABSTRACT</w:t>
      </w:r>
    </w:p>
    <w:p w:rsidR="002F7DAE" w:rsidRDefault="002F7DAE" w:rsidP="00867D57">
      <w:pPr>
        <w:pStyle w:val="Recuodecorpodetexto1"/>
        <w:ind w:left="0"/>
        <w:jc w:val="center"/>
      </w:pPr>
    </w:p>
    <w:p w:rsidR="002F7DAE" w:rsidRDefault="002F7DAE" w:rsidP="00867D57">
      <w:pPr>
        <w:pStyle w:val="Recuodecorpodetexto1"/>
        <w:ind w:left="0"/>
        <w:jc w:val="center"/>
      </w:pPr>
    </w:p>
    <w:p w:rsidR="002F7DAE" w:rsidRDefault="002F7DAE" w:rsidP="00867D57">
      <w:pPr>
        <w:pStyle w:val="Recuodecorpodetexto1"/>
        <w:ind w:left="0"/>
        <w:jc w:val="center"/>
      </w:pPr>
    </w:p>
    <w:p w:rsidR="002F7DAE" w:rsidRDefault="002F7DAE" w:rsidP="00867D57">
      <w:pPr>
        <w:pStyle w:val="Recuodecorpodetexto1"/>
        <w:ind w:left="0"/>
        <w:jc w:val="center"/>
      </w:pPr>
    </w:p>
    <w:p w:rsidR="002F7DAE" w:rsidRDefault="002F7DAE" w:rsidP="001B2F1B">
      <w:pPr>
        <w:pStyle w:val="Recuodecorpodetexto1"/>
        <w:ind w:left="0"/>
      </w:pPr>
      <w:r w:rsidRPr="001B2F1B">
        <w:rPr>
          <w:b/>
          <w:bCs/>
        </w:rPr>
        <w:t>Key words</w:t>
      </w:r>
      <w:r>
        <w:t>:</w:t>
      </w:r>
    </w:p>
    <w:p w:rsidR="002F7DAE" w:rsidRPr="00017DF8" w:rsidRDefault="002F7DAE" w:rsidP="00867D57">
      <w:pPr>
        <w:pStyle w:val="Recuodecorpodetexto1"/>
        <w:ind w:left="0"/>
        <w:jc w:val="center"/>
      </w:pPr>
    </w:p>
    <w:p w:rsidR="002F7DAE" w:rsidRDefault="002F7DAE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br w:type="page"/>
      </w:r>
    </w:p>
    <w:p w:rsidR="002F7DAE" w:rsidRDefault="002F7DAE" w:rsidP="00867D57">
      <w:pPr>
        <w:pStyle w:val="Recuodecorpodetexto1"/>
        <w:spacing w:after="120" w:line="480" w:lineRule="auto"/>
        <w:ind w:left="0"/>
        <w:jc w:val="center"/>
        <w:rPr>
          <w:b/>
          <w:bCs/>
        </w:rPr>
      </w:pPr>
      <w:r w:rsidRPr="00C87B02">
        <w:rPr>
          <w:b/>
          <w:bCs/>
        </w:rPr>
        <w:t>ÍNDICE GERAL</w:t>
      </w:r>
    </w:p>
    <w:p w:rsidR="002F7DAE" w:rsidRDefault="002F7DAE">
      <w:pPr>
        <w:pStyle w:val="TOC1"/>
        <w:tabs>
          <w:tab w:val="left" w:pos="440"/>
          <w:tab w:val="right" w:pos="9061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27177741" w:history="1">
        <w:r w:rsidRPr="00100B13">
          <w:rPr>
            <w:rStyle w:val="Hyperlink"/>
            <w:rFonts w:ascii="Times New Roman" w:hAnsi="Times New Roman" w:cs="Times New Roman"/>
            <w:noProof/>
          </w:rPr>
          <w:t>1</w:t>
        </w:r>
        <w:r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2"/>
        <w:tabs>
          <w:tab w:val="left" w:pos="660"/>
          <w:tab w:val="right" w:pos="9061"/>
        </w:tabs>
        <w:rPr>
          <w:b w:val="0"/>
          <w:bCs w:val="0"/>
          <w:noProof/>
          <w:sz w:val="22"/>
          <w:szCs w:val="22"/>
          <w:lang w:val="en-US"/>
        </w:rPr>
      </w:pPr>
      <w:hyperlink w:anchor="_Toc327177742" w:history="1">
        <w:r w:rsidRPr="00100B13">
          <w:rPr>
            <w:rStyle w:val="Hyperlink"/>
            <w:rFonts w:ascii="Times New Roman" w:hAnsi="Times New Roman" w:cs="Times New Roman"/>
            <w:noProof/>
          </w:rPr>
          <w:t>1.1</w:t>
        </w:r>
        <w:r>
          <w:rPr>
            <w:b w:val="0"/>
            <w:bC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Hipótese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2"/>
        <w:tabs>
          <w:tab w:val="left" w:pos="660"/>
          <w:tab w:val="right" w:pos="9061"/>
        </w:tabs>
        <w:rPr>
          <w:b w:val="0"/>
          <w:bCs w:val="0"/>
          <w:noProof/>
          <w:sz w:val="22"/>
          <w:szCs w:val="22"/>
          <w:lang w:val="en-US"/>
        </w:rPr>
      </w:pPr>
      <w:hyperlink w:anchor="_Toc327177743" w:history="1">
        <w:r w:rsidRPr="00100B13">
          <w:rPr>
            <w:rStyle w:val="Hyperlink"/>
            <w:rFonts w:ascii="Times New Roman" w:hAnsi="Times New Roman" w:cs="Times New Roman"/>
            <w:noProof/>
          </w:rPr>
          <w:t>1.2</w:t>
        </w:r>
        <w:r>
          <w:rPr>
            <w:b w:val="0"/>
            <w:bC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3"/>
        <w:tabs>
          <w:tab w:val="left" w:pos="880"/>
          <w:tab w:val="right" w:pos="9061"/>
        </w:tabs>
        <w:rPr>
          <w:noProof/>
          <w:sz w:val="22"/>
          <w:szCs w:val="22"/>
          <w:lang w:val="en-US"/>
        </w:rPr>
      </w:pPr>
      <w:hyperlink w:anchor="_Toc327177744" w:history="1">
        <w:r w:rsidRPr="00100B13">
          <w:rPr>
            <w:rStyle w:val="Hyperlink"/>
            <w:rFonts w:ascii="Times New Roman" w:hAnsi="Times New Roman" w:cs="Times New Roman"/>
            <w:noProof/>
          </w:rPr>
          <w:t>1.2.1</w:t>
        </w:r>
        <w:r>
          <w:rPr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3"/>
        <w:tabs>
          <w:tab w:val="left" w:pos="880"/>
          <w:tab w:val="right" w:pos="9061"/>
        </w:tabs>
        <w:rPr>
          <w:noProof/>
          <w:sz w:val="22"/>
          <w:szCs w:val="22"/>
          <w:lang w:val="en-US"/>
        </w:rPr>
      </w:pPr>
      <w:hyperlink w:anchor="_Toc327177745" w:history="1">
        <w:r w:rsidRPr="00100B13">
          <w:rPr>
            <w:rStyle w:val="Hyperlink"/>
            <w:rFonts w:ascii="Times New Roman" w:hAnsi="Times New Roman" w:cs="Times New Roman"/>
            <w:noProof/>
          </w:rPr>
          <w:t>1.2.2</w:t>
        </w:r>
        <w:r>
          <w:rPr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1"/>
        <w:tabs>
          <w:tab w:val="left" w:pos="440"/>
          <w:tab w:val="right" w:pos="9061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327177746" w:history="1">
        <w:r w:rsidRPr="00100B13"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REFERENCIAL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2"/>
        <w:tabs>
          <w:tab w:val="left" w:pos="660"/>
          <w:tab w:val="right" w:pos="9061"/>
        </w:tabs>
        <w:rPr>
          <w:b w:val="0"/>
          <w:bCs w:val="0"/>
          <w:noProof/>
          <w:sz w:val="22"/>
          <w:szCs w:val="22"/>
          <w:lang w:val="en-US"/>
        </w:rPr>
      </w:pPr>
      <w:hyperlink w:anchor="_Toc327177747" w:history="1">
        <w:r w:rsidRPr="00100B13">
          <w:rPr>
            <w:rStyle w:val="Hyperlink"/>
            <w:rFonts w:ascii="Times New Roman" w:hAnsi="Times New Roman" w:cs="Times New Roman"/>
            <w:noProof/>
          </w:rPr>
          <w:t>2.1</w:t>
        </w:r>
        <w:r>
          <w:rPr>
            <w:b w:val="0"/>
            <w:bC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Sub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1"/>
        <w:tabs>
          <w:tab w:val="left" w:pos="440"/>
          <w:tab w:val="right" w:pos="9061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327177748" w:history="1">
        <w:r w:rsidRPr="00100B13">
          <w:rPr>
            <w:rStyle w:val="Hyperlink"/>
            <w:rFonts w:ascii="Times New Roman" w:hAnsi="Times New Roman" w:cs="Times New Roman"/>
            <w:noProof/>
          </w:rPr>
          <w:t>3</w:t>
        </w:r>
        <w:r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2"/>
        <w:tabs>
          <w:tab w:val="left" w:pos="660"/>
          <w:tab w:val="right" w:pos="9061"/>
        </w:tabs>
        <w:rPr>
          <w:b w:val="0"/>
          <w:bCs w:val="0"/>
          <w:noProof/>
          <w:sz w:val="22"/>
          <w:szCs w:val="22"/>
          <w:lang w:val="en-US"/>
        </w:rPr>
      </w:pPr>
      <w:hyperlink w:anchor="_Toc327177749" w:history="1">
        <w:r w:rsidRPr="00100B13">
          <w:rPr>
            <w:rStyle w:val="Hyperlink"/>
            <w:rFonts w:ascii="Times New Roman" w:hAnsi="Times New Roman" w:cs="Times New Roman"/>
            <w:noProof/>
          </w:rPr>
          <w:t>3.1</w:t>
        </w:r>
        <w:r>
          <w:rPr>
            <w:b w:val="0"/>
            <w:bC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Procedimento Metodológico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1"/>
        <w:tabs>
          <w:tab w:val="left" w:pos="440"/>
          <w:tab w:val="right" w:pos="9061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327177750" w:history="1">
        <w:r w:rsidRPr="00100B13">
          <w:rPr>
            <w:rStyle w:val="Hyperlink"/>
            <w:rFonts w:ascii="Times New Roman" w:hAnsi="Times New Roman" w:cs="Times New Roman"/>
            <w:noProof/>
          </w:rPr>
          <w:t>4</w:t>
        </w:r>
        <w:r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2"/>
        <w:tabs>
          <w:tab w:val="left" w:pos="660"/>
          <w:tab w:val="right" w:pos="9061"/>
        </w:tabs>
        <w:rPr>
          <w:b w:val="0"/>
          <w:bCs w:val="0"/>
          <w:noProof/>
          <w:sz w:val="22"/>
          <w:szCs w:val="22"/>
          <w:lang w:val="en-US"/>
        </w:rPr>
      </w:pPr>
      <w:hyperlink w:anchor="_Toc327177751" w:history="1">
        <w:r w:rsidRPr="00100B13">
          <w:rPr>
            <w:rStyle w:val="Hyperlink"/>
            <w:rFonts w:ascii="Times New Roman" w:hAnsi="Times New Roman" w:cs="Times New Roman"/>
            <w:noProof/>
          </w:rPr>
          <w:t>4.1</w:t>
        </w:r>
        <w:r>
          <w:rPr>
            <w:b w:val="0"/>
            <w:bC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Título do Artigo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2"/>
        <w:tabs>
          <w:tab w:val="left" w:pos="660"/>
          <w:tab w:val="right" w:pos="9061"/>
        </w:tabs>
        <w:rPr>
          <w:b w:val="0"/>
          <w:bCs w:val="0"/>
          <w:noProof/>
          <w:sz w:val="22"/>
          <w:szCs w:val="22"/>
          <w:lang w:val="en-US"/>
        </w:rPr>
      </w:pPr>
      <w:hyperlink w:anchor="_Toc327177752" w:history="1">
        <w:r w:rsidRPr="00100B13">
          <w:rPr>
            <w:rStyle w:val="Hyperlink"/>
            <w:rFonts w:ascii="Times New Roman" w:hAnsi="Times New Roman" w:cs="Times New Roman"/>
            <w:noProof/>
          </w:rPr>
          <w:t>4.2</w:t>
        </w:r>
        <w:r>
          <w:rPr>
            <w:b w:val="0"/>
            <w:bC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Título do Artigo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2"/>
        <w:tabs>
          <w:tab w:val="left" w:pos="660"/>
          <w:tab w:val="right" w:pos="9061"/>
        </w:tabs>
        <w:rPr>
          <w:b w:val="0"/>
          <w:bCs w:val="0"/>
          <w:noProof/>
          <w:sz w:val="22"/>
          <w:szCs w:val="22"/>
          <w:lang w:val="en-US"/>
        </w:rPr>
      </w:pPr>
      <w:hyperlink w:anchor="_Toc327177753" w:history="1">
        <w:r w:rsidRPr="00100B13">
          <w:rPr>
            <w:rStyle w:val="Hyperlink"/>
            <w:rFonts w:ascii="Times New Roman" w:hAnsi="Times New Roman" w:cs="Times New Roman"/>
            <w:noProof/>
          </w:rPr>
          <w:t>4.3</w:t>
        </w:r>
        <w:r>
          <w:rPr>
            <w:b w:val="0"/>
            <w:bC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Título do Artigo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1"/>
        <w:tabs>
          <w:tab w:val="left" w:pos="440"/>
          <w:tab w:val="right" w:pos="9061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327177754" w:history="1">
        <w:r w:rsidRPr="00100B13">
          <w:rPr>
            <w:rStyle w:val="Hyperlink"/>
            <w:rFonts w:ascii="Times New Roman" w:hAnsi="Times New Roman" w:cs="Times New Roman"/>
            <w:noProof/>
          </w:rPr>
          <w:t>5</w:t>
        </w:r>
        <w:r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1"/>
        <w:tabs>
          <w:tab w:val="left" w:pos="440"/>
          <w:tab w:val="right" w:pos="9061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327177755" w:history="1">
        <w:r w:rsidRPr="00100B13">
          <w:rPr>
            <w:rStyle w:val="Hyperlink"/>
            <w:rFonts w:ascii="Times New Roman" w:hAnsi="Times New Roman" w:cs="Times New Roman"/>
            <w:noProof/>
          </w:rPr>
          <w:t>6</w:t>
        </w:r>
        <w:r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RECOMENDAÇÕES PARA TRABALHOS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1"/>
        <w:tabs>
          <w:tab w:val="left" w:pos="440"/>
          <w:tab w:val="right" w:pos="9061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327177756" w:history="1">
        <w:r w:rsidRPr="00100B13">
          <w:rPr>
            <w:rStyle w:val="Hyperlink"/>
            <w:rFonts w:ascii="Times New Roman" w:hAnsi="Times New Roman" w:cs="Times New Roman"/>
            <w:noProof/>
          </w:rPr>
          <w:t>7</w:t>
        </w:r>
        <w:r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7DAE" w:rsidRDefault="002F7DAE">
      <w:pPr>
        <w:pStyle w:val="TOC1"/>
        <w:tabs>
          <w:tab w:val="left" w:pos="440"/>
          <w:tab w:val="right" w:pos="9061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n-US"/>
        </w:rPr>
      </w:pPr>
      <w:hyperlink w:anchor="_Toc327177757" w:history="1">
        <w:r w:rsidRPr="00100B13">
          <w:rPr>
            <w:rStyle w:val="Hyperlink"/>
            <w:rFonts w:ascii="Times New Roman" w:hAnsi="Times New Roman" w:cs="Times New Roman"/>
            <w:noProof/>
          </w:rPr>
          <w:t>8</w:t>
        </w:r>
        <w:r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00B13">
          <w:rPr>
            <w:rStyle w:val="Hyperlink"/>
            <w:rFonts w:ascii="Times New Roman" w:hAnsi="Times New Roman" w:cs="Times New Roman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_Toc327177757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7DAE" w:rsidRDefault="002F7DAE" w:rsidP="00867D57">
      <w:pPr>
        <w:pStyle w:val="Recuodecorpodetexto1"/>
        <w:spacing w:after="120" w:line="480" w:lineRule="auto"/>
        <w:ind w:left="0"/>
        <w:jc w:val="center"/>
        <w:rPr>
          <w:b/>
          <w:bCs/>
        </w:rPr>
      </w:pPr>
      <w:r>
        <w:rPr>
          <w:b/>
          <w:bCs/>
        </w:rPr>
        <w:fldChar w:fldCharType="end"/>
      </w:r>
    </w:p>
    <w:p w:rsidR="002F7DAE" w:rsidRPr="00017DF8" w:rsidRDefault="002F7DAE" w:rsidP="00867D57">
      <w:pPr>
        <w:pStyle w:val="Recuodecorpodetexto1"/>
        <w:spacing w:after="120" w:line="480" w:lineRule="auto"/>
        <w:ind w:left="0"/>
        <w:jc w:val="center"/>
      </w:pPr>
    </w:p>
    <w:p w:rsidR="002F7DAE" w:rsidRDefault="002F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7DAE" w:rsidRPr="00C87B02" w:rsidRDefault="002F7DAE" w:rsidP="00726C7E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:rsidR="002F7DAE" w:rsidRDefault="002F7DAE" w:rsidP="001B2F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315166128"/>
      <w:r w:rsidRPr="001B2F1B">
        <w:rPr>
          <w:rFonts w:ascii="Times New Roman" w:hAnsi="Times New Roman" w:cs="Times New Roman"/>
          <w:b/>
          <w:bCs/>
          <w:sz w:val="24"/>
          <w:szCs w:val="24"/>
        </w:rPr>
        <w:t>LISTA DE TABELAS</w:t>
      </w:r>
      <w:bookmarkEnd w:id="1"/>
      <w:r w:rsidRPr="001B2F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F7DAE" w:rsidRDefault="002F7DAE" w:rsidP="001B2F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DAE" w:rsidRPr="001B2F1B" w:rsidRDefault="002F7DAE" w:rsidP="001B2F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7DAE" w:rsidRDefault="002F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7DAE" w:rsidRPr="001B2F1B" w:rsidRDefault="002F7DAE" w:rsidP="001B2F1B">
      <w:pPr>
        <w:jc w:val="center"/>
        <w:rPr>
          <w:rFonts w:ascii="Times New Roman" w:hAnsi="Times New Roman" w:cs="Times New Roman"/>
          <w:b/>
          <w:bCs/>
        </w:rPr>
      </w:pPr>
      <w:bookmarkStart w:id="2" w:name="_Toc315166129"/>
      <w:r w:rsidRPr="001B2F1B">
        <w:rPr>
          <w:rFonts w:ascii="Times New Roman" w:hAnsi="Times New Roman" w:cs="Times New Roman"/>
          <w:b/>
          <w:bCs/>
          <w:sz w:val="24"/>
          <w:szCs w:val="24"/>
        </w:rPr>
        <w:t>LISTA DE FIGURAS</w:t>
      </w:r>
      <w:bookmarkEnd w:id="2"/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1B2F1B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7DAE" w:rsidRPr="001B2F1B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2F7DAE" w:rsidRPr="00C87B02" w:rsidSect="00770506">
          <w:headerReference w:type="default" r:id="rId7"/>
          <w:pgSz w:w="11906" w:h="16838" w:code="9"/>
          <w:pgMar w:top="1701" w:right="1134" w:bottom="1134" w:left="1701" w:header="709" w:footer="284" w:gutter="0"/>
          <w:pgNumType w:fmt="upperRoman"/>
          <w:cols w:space="708"/>
          <w:docGrid w:linePitch="360"/>
        </w:sectPr>
      </w:pPr>
    </w:p>
    <w:p w:rsidR="002F7DAE" w:rsidRPr="00C87B02" w:rsidRDefault="002F7DAE" w:rsidP="006875F1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C87B02" w:rsidRDefault="002F7DAE" w:rsidP="006875F1">
      <w:pPr>
        <w:pStyle w:val="Heading1"/>
        <w:numPr>
          <w:ilvl w:val="0"/>
          <w:numId w:val="26"/>
        </w:numPr>
        <w:spacing w:before="12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15166133"/>
      <w:bookmarkStart w:id="4" w:name="_Toc327177741"/>
      <w:r w:rsidRPr="00C87B02">
        <w:rPr>
          <w:rFonts w:ascii="Times New Roman" w:hAnsi="Times New Roman" w:cs="Times New Roman"/>
          <w:color w:val="auto"/>
          <w:sz w:val="24"/>
          <w:szCs w:val="24"/>
        </w:rPr>
        <w:t>INTRODUÇÃO</w:t>
      </w:r>
      <w:bookmarkEnd w:id="3"/>
      <w:bookmarkEnd w:id="4"/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vc contextualiza seu projeto e justifica sua pesquisa</w:t>
      </w:r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1B2F1B" w:rsidRDefault="002F7DAE" w:rsidP="001B2F1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27177742"/>
      <w:r>
        <w:rPr>
          <w:rFonts w:ascii="Times New Roman" w:hAnsi="Times New Roman" w:cs="Times New Roman"/>
          <w:color w:val="auto"/>
          <w:sz w:val="24"/>
          <w:szCs w:val="24"/>
        </w:rPr>
        <w:t>Hipótese</w:t>
      </w:r>
      <w:bookmarkEnd w:id="5"/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sua hipótese ou seu pressuposto</w:t>
      </w:r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1B2F1B" w:rsidRDefault="002F7DAE" w:rsidP="001B2F1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327177743"/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6"/>
    </w:p>
    <w:p w:rsidR="002F7DAE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Aponta o objetivo e, se for possível, separa em geral e específicos</w:t>
      </w:r>
    </w:p>
    <w:p w:rsidR="002F7DAE" w:rsidRPr="001B2F1B" w:rsidRDefault="002F7DAE" w:rsidP="001B2F1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27177744"/>
      <w:r w:rsidRPr="001B2F1B">
        <w:rPr>
          <w:rFonts w:ascii="Times New Roman" w:hAnsi="Times New Roman" w:cs="Times New Roman"/>
          <w:color w:val="auto"/>
          <w:sz w:val="24"/>
          <w:szCs w:val="24"/>
        </w:rPr>
        <w:t>Objetivo Geral</w:t>
      </w:r>
      <w:bookmarkEnd w:id="7"/>
    </w:p>
    <w:p w:rsidR="002F7DAE" w:rsidRPr="00017DF8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Default="002F7DAE" w:rsidP="001B2F1B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327177745"/>
      <w:r>
        <w:rPr>
          <w:rFonts w:ascii="Times New Roman" w:hAnsi="Times New Roman" w:cs="Times New Roman"/>
          <w:color w:val="auto"/>
          <w:sz w:val="24"/>
          <w:szCs w:val="24"/>
        </w:rPr>
        <w:t>Objetivos Específicos</w:t>
      </w:r>
      <w:bookmarkEnd w:id="8"/>
    </w:p>
    <w:p w:rsidR="002F7DAE" w:rsidRDefault="002F7DAE" w:rsidP="001B2F1B"/>
    <w:p w:rsidR="002F7DAE" w:rsidRDefault="002F7DAE" w:rsidP="001B2F1B"/>
    <w:p w:rsidR="002F7DAE" w:rsidRPr="001B2F1B" w:rsidRDefault="002F7DAE" w:rsidP="001B2F1B"/>
    <w:p w:rsidR="002F7DAE" w:rsidRDefault="002F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7DAE" w:rsidRPr="00017DF8" w:rsidRDefault="002F7DAE" w:rsidP="00142691">
      <w:pPr>
        <w:pStyle w:val="Heading1"/>
        <w:spacing w:before="120" w:after="24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7177746"/>
      <w:r>
        <w:rPr>
          <w:rFonts w:ascii="Times New Roman" w:hAnsi="Times New Roman" w:cs="Times New Roman"/>
          <w:color w:val="auto"/>
          <w:sz w:val="24"/>
          <w:szCs w:val="24"/>
        </w:rPr>
        <w:t>REFERENCIAL TEÓRICO</w:t>
      </w:r>
      <w:bookmarkEnd w:id="9"/>
    </w:p>
    <w:p w:rsidR="002F7DAE" w:rsidRDefault="002F7DAE" w:rsidP="00142691">
      <w:pPr>
        <w:autoSpaceDE w:val="0"/>
        <w:autoSpaceDN w:val="0"/>
        <w:adjustRightInd w:val="0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vc faz uma revisão bibliográfica sobre sua pesquisa, que servirá de base para sua metodologia e a discussão dos resultados</w:t>
      </w:r>
    </w:p>
    <w:p w:rsidR="002F7DAE" w:rsidRPr="00017DF8" w:rsidRDefault="002F7DAE" w:rsidP="00142691">
      <w:pPr>
        <w:autoSpaceDE w:val="0"/>
        <w:autoSpaceDN w:val="0"/>
        <w:adjustRightInd w:val="0"/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Default="002F7DAE" w:rsidP="00E449E1">
      <w:pPr>
        <w:pStyle w:val="Heading2"/>
        <w:spacing w:before="120" w:after="120" w:line="360" w:lineRule="auto"/>
        <w:ind w:left="425" w:hanging="425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327177747"/>
      <w:r>
        <w:rPr>
          <w:rFonts w:ascii="Times New Roman" w:hAnsi="Times New Roman" w:cs="Times New Roman"/>
          <w:color w:val="auto"/>
          <w:sz w:val="24"/>
          <w:szCs w:val="24"/>
        </w:rPr>
        <w:t>Sub item</w:t>
      </w:r>
      <w:bookmarkEnd w:id="10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2F7DAE" w:rsidRPr="00142691" w:rsidRDefault="002F7DAE" w:rsidP="00142691">
      <w:pPr>
        <w:rPr>
          <w:rFonts w:ascii="Times New Roman" w:hAnsi="Times New Roman" w:cs="Times New Roman"/>
          <w:sz w:val="24"/>
          <w:szCs w:val="24"/>
        </w:rPr>
      </w:pPr>
    </w:p>
    <w:p w:rsidR="002F7DAE" w:rsidRPr="00142691" w:rsidRDefault="002F7DAE" w:rsidP="00142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Divida em itens relacionados com seu tema</w:t>
      </w:r>
    </w:p>
    <w:p w:rsidR="002F7DAE" w:rsidRDefault="002F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7DAE" w:rsidRPr="00142691" w:rsidRDefault="002F7DAE" w:rsidP="00142691">
      <w:pPr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142691">
      <w:pPr>
        <w:pStyle w:val="Heading1"/>
        <w:spacing w:before="120" w:after="24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15166141"/>
      <w:bookmarkStart w:id="12" w:name="_Toc327177748"/>
      <w:r w:rsidRPr="00017DF8">
        <w:rPr>
          <w:rFonts w:ascii="Times New Roman" w:hAnsi="Times New Roman" w:cs="Times New Roman"/>
          <w:color w:val="auto"/>
          <w:sz w:val="24"/>
          <w:szCs w:val="24"/>
        </w:rPr>
        <w:t>METODOLOGIA</w:t>
      </w:r>
      <w:bookmarkEnd w:id="11"/>
      <w:bookmarkEnd w:id="12"/>
    </w:p>
    <w:p w:rsidR="002F7DAE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vc coloca como vai fazer sua pesquisa, com detalhes.</w:t>
      </w:r>
    </w:p>
    <w:p w:rsidR="002F7DAE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EC6ACA" w:rsidRDefault="002F7DAE" w:rsidP="00EC6AC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27177749"/>
      <w:r w:rsidRPr="00EC6ACA">
        <w:rPr>
          <w:rFonts w:ascii="Times New Roman" w:hAnsi="Times New Roman" w:cs="Times New Roman"/>
          <w:color w:val="auto"/>
          <w:sz w:val="24"/>
          <w:szCs w:val="24"/>
        </w:rPr>
        <w:t>Procedimento Metodológico</w:t>
      </w:r>
      <w:bookmarkEnd w:id="13"/>
    </w:p>
    <w:p w:rsidR="002F7DAE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Default="002F7DAE" w:rsidP="00726C7E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uma frase introdutória e descrever o procedimento com detalhes</w:t>
      </w:r>
    </w:p>
    <w:p w:rsidR="002F7DAE" w:rsidRPr="00017DF8" w:rsidRDefault="002F7DAE" w:rsidP="00067E33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Default="002F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7DAE" w:rsidRPr="00017DF8" w:rsidRDefault="002F7DAE" w:rsidP="00067E33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Default="002F7DAE" w:rsidP="006875F1">
      <w:pPr>
        <w:pStyle w:val="Heading1"/>
        <w:spacing w:before="120" w:after="24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315166142"/>
      <w:bookmarkStart w:id="15" w:name="_Toc327177750"/>
      <w:r w:rsidRPr="00017DF8">
        <w:rPr>
          <w:rFonts w:ascii="Times New Roman" w:hAnsi="Times New Roman" w:cs="Times New Roman"/>
          <w:color w:val="auto"/>
          <w:sz w:val="24"/>
          <w:szCs w:val="24"/>
        </w:rPr>
        <w:t>R</w:t>
      </w:r>
      <w:bookmarkEnd w:id="14"/>
      <w:r>
        <w:rPr>
          <w:rFonts w:ascii="Times New Roman" w:hAnsi="Times New Roman" w:cs="Times New Roman"/>
          <w:color w:val="auto"/>
          <w:sz w:val="24"/>
          <w:szCs w:val="24"/>
        </w:rPr>
        <w:t>ESULT</w:t>
      </w:r>
      <w:smartTag w:uri="urn:schemas-microsoft-com:office:smarttags" w:element="PersonName">
        <w:r>
          <w:rPr>
            <w:rFonts w:ascii="Times New Roman" w:hAnsi="Times New Roman" w:cs="Times New Roman"/>
            <w:color w:val="auto"/>
            <w:sz w:val="24"/>
            <w:szCs w:val="24"/>
          </w:rPr>
          <w:t>AD</w:t>
        </w:r>
      </w:smartTag>
      <w:r>
        <w:rPr>
          <w:rFonts w:ascii="Times New Roman" w:hAnsi="Times New Roman" w:cs="Times New Roman"/>
          <w:color w:val="auto"/>
          <w:sz w:val="24"/>
          <w:szCs w:val="24"/>
        </w:rPr>
        <w:t>OS E DISCUSSÃO</w:t>
      </w:r>
      <w:bookmarkEnd w:id="15"/>
    </w:p>
    <w:p w:rsidR="002F7DAE" w:rsidRDefault="002F7DAE" w:rsidP="0034143F">
      <w:r>
        <w:t>Aqui vc deve apresentar e discutir seus resultados ou separar em artigos científicos</w:t>
      </w:r>
    </w:p>
    <w:p w:rsidR="002F7DAE" w:rsidRDefault="002F7DAE">
      <w:r>
        <w:br w:type="page"/>
      </w:r>
    </w:p>
    <w:p w:rsidR="002F7DAE" w:rsidRPr="0034143F" w:rsidRDefault="002F7DAE" w:rsidP="0034143F"/>
    <w:p w:rsidR="002F7DAE" w:rsidRDefault="002F7DAE" w:rsidP="00963B6D">
      <w:pPr>
        <w:pStyle w:val="Heading2"/>
        <w:spacing w:before="120" w:after="120" w:line="360" w:lineRule="auto"/>
        <w:ind w:left="425" w:hanging="425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327177751"/>
      <w:r>
        <w:rPr>
          <w:rFonts w:ascii="Times New Roman" w:hAnsi="Times New Roman" w:cs="Times New Roman"/>
          <w:color w:val="auto"/>
          <w:sz w:val="24"/>
          <w:szCs w:val="24"/>
        </w:rPr>
        <w:t>Título do Artigo 1</w:t>
      </w:r>
      <w:bookmarkEnd w:id="16"/>
    </w:p>
    <w:p w:rsidR="002F7DAE" w:rsidRDefault="002F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7DAE" w:rsidRDefault="002F7DAE" w:rsidP="00645C3D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Default="002F7DAE" w:rsidP="0034143F">
      <w:pPr>
        <w:pStyle w:val="Heading2"/>
        <w:spacing w:before="120" w:after="120" w:line="360" w:lineRule="auto"/>
        <w:ind w:left="425" w:hanging="42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7" w:name="_Toc327177752"/>
      <w:r>
        <w:rPr>
          <w:rFonts w:ascii="Times New Roman" w:hAnsi="Times New Roman" w:cs="Times New Roman"/>
          <w:color w:val="auto"/>
          <w:sz w:val="24"/>
          <w:szCs w:val="24"/>
        </w:rPr>
        <w:t>Título do Artigo 2</w:t>
      </w:r>
      <w:bookmarkEnd w:id="17"/>
    </w:p>
    <w:p w:rsidR="002F7DAE" w:rsidRDefault="002F7DAE">
      <w:r>
        <w:br w:type="page"/>
      </w:r>
    </w:p>
    <w:p w:rsidR="002F7DAE" w:rsidRPr="0034143F" w:rsidRDefault="002F7DAE" w:rsidP="0034143F"/>
    <w:p w:rsidR="002F7DAE" w:rsidRDefault="002F7DAE" w:rsidP="0034143F">
      <w:pPr>
        <w:pStyle w:val="Heading2"/>
        <w:spacing w:before="120" w:after="120" w:line="360" w:lineRule="auto"/>
        <w:ind w:left="425" w:hanging="425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27177753"/>
      <w:r>
        <w:rPr>
          <w:rFonts w:ascii="Times New Roman" w:hAnsi="Times New Roman" w:cs="Times New Roman"/>
          <w:color w:val="auto"/>
          <w:sz w:val="24"/>
          <w:szCs w:val="24"/>
        </w:rPr>
        <w:t>Título do Artigo 3</w:t>
      </w:r>
      <w:bookmarkEnd w:id="18"/>
    </w:p>
    <w:p w:rsidR="002F7DAE" w:rsidRPr="00B177E3" w:rsidRDefault="002F7DAE" w:rsidP="00B177E3"/>
    <w:p w:rsidR="002F7DAE" w:rsidRDefault="002F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7DAE" w:rsidRPr="00017DF8" w:rsidRDefault="002F7DAE" w:rsidP="00C501D9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Pr="00017DF8" w:rsidRDefault="002F7DAE" w:rsidP="00E74EDE">
      <w:pPr>
        <w:pStyle w:val="Heading1"/>
        <w:spacing w:before="120" w:after="24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15166175"/>
      <w:bookmarkStart w:id="20" w:name="_Toc327177754"/>
      <w:r>
        <w:rPr>
          <w:rFonts w:ascii="Times New Roman" w:hAnsi="Times New Roman" w:cs="Times New Roman"/>
          <w:color w:val="auto"/>
          <w:sz w:val="24"/>
          <w:szCs w:val="24"/>
        </w:rPr>
        <w:t>CONCLUSÃO</w:t>
      </w:r>
      <w:bookmarkEnd w:id="19"/>
      <w:bookmarkEnd w:id="20"/>
    </w:p>
    <w:p w:rsidR="002F7DAE" w:rsidRDefault="002F7DAE" w:rsidP="00597C9F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Default="002F7DAE" w:rsidP="00597C9F">
      <w:pPr>
        <w:autoSpaceDE w:val="0"/>
        <w:autoSpaceDN w:val="0"/>
        <w:adjustRightInd w:val="0"/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F7DAE" w:rsidRDefault="002F7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7DAE" w:rsidRDefault="002F7DAE" w:rsidP="0034143F">
      <w:pPr>
        <w:pStyle w:val="Heading1"/>
        <w:spacing w:before="120" w:after="24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27177755"/>
      <w:r>
        <w:rPr>
          <w:rFonts w:ascii="Times New Roman" w:hAnsi="Times New Roman" w:cs="Times New Roman"/>
          <w:color w:val="auto"/>
          <w:sz w:val="24"/>
          <w:szCs w:val="24"/>
        </w:rPr>
        <w:t>RECOMENDAÇÕES PARA TRABALHOS POSTERIORES</w:t>
      </w:r>
      <w:bookmarkEnd w:id="21"/>
    </w:p>
    <w:p w:rsidR="002F7DAE" w:rsidRDefault="002F7DAE">
      <w:r>
        <w:br w:type="page"/>
      </w:r>
    </w:p>
    <w:p w:rsidR="002F7DAE" w:rsidRPr="0034143F" w:rsidRDefault="002F7DAE" w:rsidP="0034143F">
      <w:pPr>
        <w:pStyle w:val="Heading1"/>
        <w:spacing w:before="120" w:after="24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327177756"/>
      <w:r>
        <w:rPr>
          <w:rFonts w:ascii="Times New Roman" w:hAnsi="Times New Roman" w:cs="Times New Roman"/>
          <w:color w:val="auto"/>
          <w:sz w:val="24"/>
          <w:szCs w:val="24"/>
        </w:rPr>
        <w:t>REFERÊNCIAS</w:t>
      </w:r>
      <w:bookmarkEnd w:id="22"/>
    </w:p>
    <w:p w:rsidR="002F7DAE" w:rsidRDefault="002F7DAE" w:rsidP="0034143F"/>
    <w:p w:rsidR="002F7DAE" w:rsidRDefault="002F7DAE">
      <w:r>
        <w:br w:type="page"/>
      </w:r>
    </w:p>
    <w:p w:rsidR="002F7DAE" w:rsidRPr="0034143F" w:rsidRDefault="002F7DAE" w:rsidP="0034143F">
      <w:pPr>
        <w:pStyle w:val="Heading1"/>
        <w:spacing w:before="120" w:after="24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27177757"/>
      <w:r>
        <w:rPr>
          <w:rFonts w:ascii="Times New Roman" w:hAnsi="Times New Roman" w:cs="Times New Roman"/>
          <w:color w:val="auto"/>
          <w:sz w:val="24"/>
          <w:szCs w:val="24"/>
        </w:rPr>
        <w:t>ANEXOS</w:t>
      </w:r>
      <w:bookmarkEnd w:id="23"/>
    </w:p>
    <w:p w:rsidR="002F7DAE" w:rsidRDefault="002F7DAE" w:rsidP="0034143F"/>
    <w:sectPr w:rsidR="002F7DAE" w:rsidSect="0034143F">
      <w:headerReference w:type="default" r:id="rId8"/>
      <w:pgSz w:w="11906" w:h="16838" w:code="9"/>
      <w:pgMar w:top="1701" w:right="1134" w:bottom="1134" w:left="1701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DAE" w:rsidRDefault="002F7DAE" w:rsidP="00DF284A">
      <w:pPr>
        <w:spacing w:after="0" w:line="240" w:lineRule="auto"/>
      </w:pPr>
      <w:r>
        <w:separator/>
      </w:r>
    </w:p>
  </w:endnote>
  <w:endnote w:type="continuationSeparator" w:id="0">
    <w:p w:rsidR="002F7DAE" w:rsidRDefault="002F7DAE" w:rsidP="00DF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DAE" w:rsidRDefault="002F7DAE" w:rsidP="00DF284A">
      <w:pPr>
        <w:spacing w:after="0" w:line="240" w:lineRule="auto"/>
      </w:pPr>
      <w:r>
        <w:separator/>
      </w:r>
    </w:p>
  </w:footnote>
  <w:footnote w:type="continuationSeparator" w:id="0">
    <w:p w:rsidR="002F7DAE" w:rsidRDefault="002F7DAE" w:rsidP="00DF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DAE" w:rsidRDefault="002F7DAE" w:rsidP="001C423D">
    <w:pPr>
      <w:pStyle w:val="Header"/>
      <w:framePr w:wrap="auto" w:vAnchor="text" w:hAnchor="margin" w:xAlign="right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 \* ROMAN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VIII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:rsidR="002F7DAE" w:rsidRDefault="002F7DAE" w:rsidP="001B2F1B">
    <w:pPr>
      <w:pStyle w:val="Header"/>
      <w:tabs>
        <w:tab w:val="clear" w:pos="9360"/>
        <w:tab w:val="right" w:pos="8222"/>
      </w:tabs>
      <w:ind w:right="-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DAE" w:rsidRDefault="002F7DAE" w:rsidP="001C423D">
    <w:pPr>
      <w:pStyle w:val="Header"/>
      <w:framePr w:wrap="auto" w:vAnchor="text" w:hAnchor="margin" w:xAlign="right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 \* Arabic </w:instrText>
    </w:r>
    <w:r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21</w:t>
    </w:r>
    <w:r>
      <w:rPr>
        <w:rStyle w:val="PageNumber"/>
        <w:rFonts w:ascii="Arial" w:hAnsi="Arial" w:cs="Arial"/>
        <w:sz w:val="20"/>
        <w:szCs w:val="20"/>
      </w:rPr>
      <w:fldChar w:fldCharType="end"/>
    </w:r>
  </w:p>
  <w:p w:rsidR="002F7DAE" w:rsidRDefault="002F7DAE" w:rsidP="0034143F">
    <w:pPr>
      <w:pStyle w:val="Header"/>
      <w:tabs>
        <w:tab w:val="clear" w:pos="9360"/>
        <w:tab w:val="right" w:pos="8222"/>
      </w:tabs>
      <w:ind w:right="-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15BFA"/>
    <w:multiLevelType w:val="hybridMultilevel"/>
    <w:tmpl w:val="84E0FCD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B578C"/>
    <w:multiLevelType w:val="hybridMultilevel"/>
    <w:tmpl w:val="D7EE5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5C0D28FD"/>
    <w:multiLevelType w:val="hybridMultilevel"/>
    <w:tmpl w:val="71EE32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>
    <w:nsid w:val="5F603A90"/>
    <w:multiLevelType w:val="hybridMultilevel"/>
    <w:tmpl w:val="41C46402"/>
    <w:lvl w:ilvl="0" w:tplc="1188F538">
      <w:start w:val="1"/>
      <w:numFmt w:val="lowerLetter"/>
      <w:lvlText w:val="%1."/>
      <w:lvlJc w:val="left"/>
      <w:pPr>
        <w:ind w:left="1695" w:hanging="975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E67277"/>
    <w:multiLevelType w:val="hybridMultilevel"/>
    <w:tmpl w:val="2586C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A932F8F"/>
    <w:multiLevelType w:val="hybridMultilevel"/>
    <w:tmpl w:val="C49AD042"/>
    <w:lvl w:ilvl="0" w:tplc="019AA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E052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6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5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1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hyphenationZone w:val="425"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01E1"/>
    <w:rsid w:val="0000081E"/>
    <w:rsid w:val="00004D20"/>
    <w:rsid w:val="00005713"/>
    <w:rsid w:val="0001185B"/>
    <w:rsid w:val="00011B78"/>
    <w:rsid w:val="00011ECB"/>
    <w:rsid w:val="00015926"/>
    <w:rsid w:val="00016AD1"/>
    <w:rsid w:val="00017DF8"/>
    <w:rsid w:val="00026CF0"/>
    <w:rsid w:val="000411A6"/>
    <w:rsid w:val="000442FA"/>
    <w:rsid w:val="00054952"/>
    <w:rsid w:val="000561F7"/>
    <w:rsid w:val="0006013F"/>
    <w:rsid w:val="0006239B"/>
    <w:rsid w:val="00064E04"/>
    <w:rsid w:val="00067E33"/>
    <w:rsid w:val="00082A8A"/>
    <w:rsid w:val="0008538F"/>
    <w:rsid w:val="000867D9"/>
    <w:rsid w:val="000869A1"/>
    <w:rsid w:val="00090F63"/>
    <w:rsid w:val="00091D53"/>
    <w:rsid w:val="000951A1"/>
    <w:rsid w:val="0009567B"/>
    <w:rsid w:val="000A5C43"/>
    <w:rsid w:val="000B0957"/>
    <w:rsid w:val="000B0D55"/>
    <w:rsid w:val="000B1258"/>
    <w:rsid w:val="000B53B3"/>
    <w:rsid w:val="000B7197"/>
    <w:rsid w:val="000C24EE"/>
    <w:rsid w:val="000C2EC2"/>
    <w:rsid w:val="000C51A7"/>
    <w:rsid w:val="000D1090"/>
    <w:rsid w:val="000D3568"/>
    <w:rsid w:val="000D6262"/>
    <w:rsid w:val="000D76FD"/>
    <w:rsid w:val="000E01E1"/>
    <w:rsid w:val="000E27A4"/>
    <w:rsid w:val="000F078A"/>
    <w:rsid w:val="000F10C5"/>
    <w:rsid w:val="000F123D"/>
    <w:rsid w:val="000F1EC3"/>
    <w:rsid w:val="000F61CF"/>
    <w:rsid w:val="00100B13"/>
    <w:rsid w:val="00100CFE"/>
    <w:rsid w:val="00102250"/>
    <w:rsid w:val="0010290F"/>
    <w:rsid w:val="00104911"/>
    <w:rsid w:val="001066CD"/>
    <w:rsid w:val="001122A2"/>
    <w:rsid w:val="00116056"/>
    <w:rsid w:val="001169B0"/>
    <w:rsid w:val="00117370"/>
    <w:rsid w:val="00117B06"/>
    <w:rsid w:val="0012234E"/>
    <w:rsid w:val="00123E66"/>
    <w:rsid w:val="00124B55"/>
    <w:rsid w:val="00135117"/>
    <w:rsid w:val="0013748F"/>
    <w:rsid w:val="00142691"/>
    <w:rsid w:val="00142C2B"/>
    <w:rsid w:val="00143EA8"/>
    <w:rsid w:val="00160D73"/>
    <w:rsid w:val="001628C7"/>
    <w:rsid w:val="00172A5D"/>
    <w:rsid w:val="00176722"/>
    <w:rsid w:val="00196BDE"/>
    <w:rsid w:val="001A28D5"/>
    <w:rsid w:val="001A60E5"/>
    <w:rsid w:val="001A6596"/>
    <w:rsid w:val="001B2F1B"/>
    <w:rsid w:val="001B49EE"/>
    <w:rsid w:val="001B5563"/>
    <w:rsid w:val="001B69B5"/>
    <w:rsid w:val="001C1D97"/>
    <w:rsid w:val="001C2784"/>
    <w:rsid w:val="001C2945"/>
    <w:rsid w:val="001C3B6D"/>
    <w:rsid w:val="001C423D"/>
    <w:rsid w:val="001D5886"/>
    <w:rsid w:val="001D7BD4"/>
    <w:rsid w:val="001E12E2"/>
    <w:rsid w:val="001E1933"/>
    <w:rsid w:val="001E24FD"/>
    <w:rsid w:val="001E4EAE"/>
    <w:rsid w:val="001F417D"/>
    <w:rsid w:val="001F611E"/>
    <w:rsid w:val="00200FC5"/>
    <w:rsid w:val="00203E7D"/>
    <w:rsid w:val="00204107"/>
    <w:rsid w:val="0020552E"/>
    <w:rsid w:val="00211BE9"/>
    <w:rsid w:val="002132B2"/>
    <w:rsid w:val="00230A7B"/>
    <w:rsid w:val="002319E5"/>
    <w:rsid w:val="00242990"/>
    <w:rsid w:val="00243CDE"/>
    <w:rsid w:val="0025162A"/>
    <w:rsid w:val="002622F4"/>
    <w:rsid w:val="002643D1"/>
    <w:rsid w:val="00273700"/>
    <w:rsid w:val="00273EFB"/>
    <w:rsid w:val="0027517C"/>
    <w:rsid w:val="002779C5"/>
    <w:rsid w:val="00282988"/>
    <w:rsid w:val="00292CA8"/>
    <w:rsid w:val="00294987"/>
    <w:rsid w:val="00294A8C"/>
    <w:rsid w:val="002A1089"/>
    <w:rsid w:val="002A1261"/>
    <w:rsid w:val="002A41F6"/>
    <w:rsid w:val="002A5FB6"/>
    <w:rsid w:val="002A63A2"/>
    <w:rsid w:val="002A7F20"/>
    <w:rsid w:val="002B3095"/>
    <w:rsid w:val="002C189E"/>
    <w:rsid w:val="002C3484"/>
    <w:rsid w:val="002C4A6A"/>
    <w:rsid w:val="002D35DD"/>
    <w:rsid w:val="002D5F38"/>
    <w:rsid w:val="002D7022"/>
    <w:rsid w:val="002E4536"/>
    <w:rsid w:val="002E7B12"/>
    <w:rsid w:val="002F6028"/>
    <w:rsid w:val="002F797E"/>
    <w:rsid w:val="002F7DAE"/>
    <w:rsid w:val="00301035"/>
    <w:rsid w:val="003076A8"/>
    <w:rsid w:val="00326A99"/>
    <w:rsid w:val="00331D5C"/>
    <w:rsid w:val="00341321"/>
    <w:rsid w:val="0034143F"/>
    <w:rsid w:val="00353447"/>
    <w:rsid w:val="00353831"/>
    <w:rsid w:val="00355783"/>
    <w:rsid w:val="00366826"/>
    <w:rsid w:val="003673E0"/>
    <w:rsid w:val="00367F89"/>
    <w:rsid w:val="003718C1"/>
    <w:rsid w:val="00372763"/>
    <w:rsid w:val="00372E43"/>
    <w:rsid w:val="0037547C"/>
    <w:rsid w:val="00376519"/>
    <w:rsid w:val="003803E6"/>
    <w:rsid w:val="00383B5C"/>
    <w:rsid w:val="00393A51"/>
    <w:rsid w:val="00397302"/>
    <w:rsid w:val="003A01A6"/>
    <w:rsid w:val="003A0425"/>
    <w:rsid w:val="003A04C3"/>
    <w:rsid w:val="003A2645"/>
    <w:rsid w:val="003A3135"/>
    <w:rsid w:val="003A5ADD"/>
    <w:rsid w:val="003B3BF6"/>
    <w:rsid w:val="003B7C74"/>
    <w:rsid w:val="003C0134"/>
    <w:rsid w:val="003C181C"/>
    <w:rsid w:val="003C5479"/>
    <w:rsid w:val="003C7ADE"/>
    <w:rsid w:val="003D14A1"/>
    <w:rsid w:val="003D22A6"/>
    <w:rsid w:val="003D2C94"/>
    <w:rsid w:val="003D31B9"/>
    <w:rsid w:val="003E5AB5"/>
    <w:rsid w:val="003E5E37"/>
    <w:rsid w:val="003F035D"/>
    <w:rsid w:val="003F1ECB"/>
    <w:rsid w:val="003F588D"/>
    <w:rsid w:val="004042C8"/>
    <w:rsid w:val="00407838"/>
    <w:rsid w:val="004215A7"/>
    <w:rsid w:val="00424653"/>
    <w:rsid w:val="00426C1B"/>
    <w:rsid w:val="004270F4"/>
    <w:rsid w:val="00433EB8"/>
    <w:rsid w:val="00435FAD"/>
    <w:rsid w:val="004427D0"/>
    <w:rsid w:val="00450314"/>
    <w:rsid w:val="00456F44"/>
    <w:rsid w:val="00464804"/>
    <w:rsid w:val="0046717C"/>
    <w:rsid w:val="0047068B"/>
    <w:rsid w:val="00472023"/>
    <w:rsid w:val="00474324"/>
    <w:rsid w:val="004869A6"/>
    <w:rsid w:val="00491898"/>
    <w:rsid w:val="004A2956"/>
    <w:rsid w:val="004A3580"/>
    <w:rsid w:val="004B44F1"/>
    <w:rsid w:val="004B4ACF"/>
    <w:rsid w:val="004E6969"/>
    <w:rsid w:val="004E7568"/>
    <w:rsid w:val="004F03CD"/>
    <w:rsid w:val="004F6435"/>
    <w:rsid w:val="00511F7D"/>
    <w:rsid w:val="0052197D"/>
    <w:rsid w:val="00522F43"/>
    <w:rsid w:val="00532061"/>
    <w:rsid w:val="00536150"/>
    <w:rsid w:val="00537E83"/>
    <w:rsid w:val="00541FCF"/>
    <w:rsid w:val="0055286B"/>
    <w:rsid w:val="00553111"/>
    <w:rsid w:val="00555ADA"/>
    <w:rsid w:val="005663A5"/>
    <w:rsid w:val="00570386"/>
    <w:rsid w:val="005709EB"/>
    <w:rsid w:val="00571C0E"/>
    <w:rsid w:val="0057232D"/>
    <w:rsid w:val="00572D51"/>
    <w:rsid w:val="0057705A"/>
    <w:rsid w:val="005829CE"/>
    <w:rsid w:val="00586A9A"/>
    <w:rsid w:val="0058780B"/>
    <w:rsid w:val="00591B61"/>
    <w:rsid w:val="00597C9F"/>
    <w:rsid w:val="005A01C8"/>
    <w:rsid w:val="005A12C8"/>
    <w:rsid w:val="005A2D7C"/>
    <w:rsid w:val="005A3085"/>
    <w:rsid w:val="005A662F"/>
    <w:rsid w:val="005B2AB3"/>
    <w:rsid w:val="005B4AF6"/>
    <w:rsid w:val="005B4DD0"/>
    <w:rsid w:val="005C010C"/>
    <w:rsid w:val="005C0B65"/>
    <w:rsid w:val="005C38D2"/>
    <w:rsid w:val="005C5490"/>
    <w:rsid w:val="005D04AD"/>
    <w:rsid w:val="005D4432"/>
    <w:rsid w:val="005D47A8"/>
    <w:rsid w:val="005E0256"/>
    <w:rsid w:val="005E0DA4"/>
    <w:rsid w:val="005E2454"/>
    <w:rsid w:val="005E2A58"/>
    <w:rsid w:val="005E7209"/>
    <w:rsid w:val="005F4BC8"/>
    <w:rsid w:val="005F604D"/>
    <w:rsid w:val="0060480F"/>
    <w:rsid w:val="006049C4"/>
    <w:rsid w:val="00604FCD"/>
    <w:rsid w:val="00616CD4"/>
    <w:rsid w:val="0062420C"/>
    <w:rsid w:val="00624851"/>
    <w:rsid w:val="0063119A"/>
    <w:rsid w:val="00632F77"/>
    <w:rsid w:val="00635CCC"/>
    <w:rsid w:val="006366DC"/>
    <w:rsid w:val="00645C3D"/>
    <w:rsid w:val="006546BE"/>
    <w:rsid w:val="00661ABC"/>
    <w:rsid w:val="006623F2"/>
    <w:rsid w:val="0067307E"/>
    <w:rsid w:val="00676131"/>
    <w:rsid w:val="006761CD"/>
    <w:rsid w:val="00677FF5"/>
    <w:rsid w:val="00680731"/>
    <w:rsid w:val="00680929"/>
    <w:rsid w:val="0068296C"/>
    <w:rsid w:val="00683512"/>
    <w:rsid w:val="00684EBC"/>
    <w:rsid w:val="006875F1"/>
    <w:rsid w:val="006A22D6"/>
    <w:rsid w:val="006A4D1A"/>
    <w:rsid w:val="006A4EBA"/>
    <w:rsid w:val="006A63CD"/>
    <w:rsid w:val="006B540D"/>
    <w:rsid w:val="006C056A"/>
    <w:rsid w:val="006C72CD"/>
    <w:rsid w:val="006C7BCF"/>
    <w:rsid w:val="006D0FF8"/>
    <w:rsid w:val="006D4551"/>
    <w:rsid w:val="006E24F9"/>
    <w:rsid w:val="006E6BDE"/>
    <w:rsid w:val="006E6FCD"/>
    <w:rsid w:val="007003C5"/>
    <w:rsid w:val="00707F8D"/>
    <w:rsid w:val="00713012"/>
    <w:rsid w:val="007157DA"/>
    <w:rsid w:val="00715F88"/>
    <w:rsid w:val="0071734C"/>
    <w:rsid w:val="00721D8A"/>
    <w:rsid w:val="00723995"/>
    <w:rsid w:val="00726C7E"/>
    <w:rsid w:val="00727444"/>
    <w:rsid w:val="00733808"/>
    <w:rsid w:val="00742AFD"/>
    <w:rsid w:val="00742ECB"/>
    <w:rsid w:val="007475D2"/>
    <w:rsid w:val="0076076D"/>
    <w:rsid w:val="007621B8"/>
    <w:rsid w:val="00762308"/>
    <w:rsid w:val="0076393D"/>
    <w:rsid w:val="00770506"/>
    <w:rsid w:val="00774B50"/>
    <w:rsid w:val="0077572B"/>
    <w:rsid w:val="00777992"/>
    <w:rsid w:val="00792AEC"/>
    <w:rsid w:val="00793D98"/>
    <w:rsid w:val="00794884"/>
    <w:rsid w:val="007A3514"/>
    <w:rsid w:val="007A4A12"/>
    <w:rsid w:val="007B350E"/>
    <w:rsid w:val="007B388F"/>
    <w:rsid w:val="007B4C51"/>
    <w:rsid w:val="007B4FAB"/>
    <w:rsid w:val="007C08C7"/>
    <w:rsid w:val="007D79CD"/>
    <w:rsid w:val="007E00F9"/>
    <w:rsid w:val="007E36FE"/>
    <w:rsid w:val="007E3C86"/>
    <w:rsid w:val="007E47CC"/>
    <w:rsid w:val="007F296A"/>
    <w:rsid w:val="007F4EE8"/>
    <w:rsid w:val="00804651"/>
    <w:rsid w:val="00804A87"/>
    <w:rsid w:val="008065F1"/>
    <w:rsid w:val="0080676C"/>
    <w:rsid w:val="00806810"/>
    <w:rsid w:val="00810EDD"/>
    <w:rsid w:val="008122E2"/>
    <w:rsid w:val="00813D57"/>
    <w:rsid w:val="00817D65"/>
    <w:rsid w:val="00822598"/>
    <w:rsid w:val="0082423F"/>
    <w:rsid w:val="00827E5D"/>
    <w:rsid w:val="00830015"/>
    <w:rsid w:val="0083354F"/>
    <w:rsid w:val="00835356"/>
    <w:rsid w:val="0083664B"/>
    <w:rsid w:val="008402D1"/>
    <w:rsid w:val="00841EDC"/>
    <w:rsid w:val="00845B8C"/>
    <w:rsid w:val="00845C56"/>
    <w:rsid w:val="00850C28"/>
    <w:rsid w:val="0085589A"/>
    <w:rsid w:val="00856D44"/>
    <w:rsid w:val="008615A5"/>
    <w:rsid w:val="008641DC"/>
    <w:rsid w:val="0086495B"/>
    <w:rsid w:val="00867072"/>
    <w:rsid w:val="00867429"/>
    <w:rsid w:val="00867CEC"/>
    <w:rsid w:val="00867D57"/>
    <w:rsid w:val="00871ED3"/>
    <w:rsid w:val="00875CDA"/>
    <w:rsid w:val="0087657C"/>
    <w:rsid w:val="008776EB"/>
    <w:rsid w:val="008778C3"/>
    <w:rsid w:val="00877977"/>
    <w:rsid w:val="00887A71"/>
    <w:rsid w:val="008972D2"/>
    <w:rsid w:val="00897933"/>
    <w:rsid w:val="008A3491"/>
    <w:rsid w:val="008A57C2"/>
    <w:rsid w:val="008A6A8E"/>
    <w:rsid w:val="008B27B5"/>
    <w:rsid w:val="008B2E92"/>
    <w:rsid w:val="008B7FB8"/>
    <w:rsid w:val="008C185D"/>
    <w:rsid w:val="008C3A45"/>
    <w:rsid w:val="008D2161"/>
    <w:rsid w:val="008D7A7F"/>
    <w:rsid w:val="008E04CD"/>
    <w:rsid w:val="008E4C49"/>
    <w:rsid w:val="008E5AFB"/>
    <w:rsid w:val="008F499E"/>
    <w:rsid w:val="008F624E"/>
    <w:rsid w:val="008F6289"/>
    <w:rsid w:val="008F7929"/>
    <w:rsid w:val="00902666"/>
    <w:rsid w:val="0091147B"/>
    <w:rsid w:val="00917280"/>
    <w:rsid w:val="009177C9"/>
    <w:rsid w:val="00925182"/>
    <w:rsid w:val="00925789"/>
    <w:rsid w:val="00926265"/>
    <w:rsid w:val="00943784"/>
    <w:rsid w:val="00945AB8"/>
    <w:rsid w:val="00946B16"/>
    <w:rsid w:val="00947189"/>
    <w:rsid w:val="00951C20"/>
    <w:rsid w:val="00953034"/>
    <w:rsid w:val="0095606D"/>
    <w:rsid w:val="00957728"/>
    <w:rsid w:val="00961FEE"/>
    <w:rsid w:val="00963B6D"/>
    <w:rsid w:val="009653EA"/>
    <w:rsid w:val="009656F1"/>
    <w:rsid w:val="00966DBF"/>
    <w:rsid w:val="009708C0"/>
    <w:rsid w:val="00971640"/>
    <w:rsid w:val="00974C69"/>
    <w:rsid w:val="00981DFA"/>
    <w:rsid w:val="00983374"/>
    <w:rsid w:val="00983910"/>
    <w:rsid w:val="009926D8"/>
    <w:rsid w:val="00993D70"/>
    <w:rsid w:val="00995AE6"/>
    <w:rsid w:val="00997D35"/>
    <w:rsid w:val="009A1501"/>
    <w:rsid w:val="009A4D8C"/>
    <w:rsid w:val="009A59F0"/>
    <w:rsid w:val="009B313E"/>
    <w:rsid w:val="009B3AB6"/>
    <w:rsid w:val="009B5FBB"/>
    <w:rsid w:val="009B7AE8"/>
    <w:rsid w:val="009C1B00"/>
    <w:rsid w:val="009C3F9A"/>
    <w:rsid w:val="009D01F5"/>
    <w:rsid w:val="009D76E1"/>
    <w:rsid w:val="009E068D"/>
    <w:rsid w:val="009E226C"/>
    <w:rsid w:val="009E2C08"/>
    <w:rsid w:val="009E4DFA"/>
    <w:rsid w:val="009F3438"/>
    <w:rsid w:val="009F4060"/>
    <w:rsid w:val="00A01152"/>
    <w:rsid w:val="00A02716"/>
    <w:rsid w:val="00A03B2E"/>
    <w:rsid w:val="00A20251"/>
    <w:rsid w:val="00A205FA"/>
    <w:rsid w:val="00A22A1E"/>
    <w:rsid w:val="00A22EC8"/>
    <w:rsid w:val="00A237ED"/>
    <w:rsid w:val="00A26E25"/>
    <w:rsid w:val="00A32217"/>
    <w:rsid w:val="00A37B29"/>
    <w:rsid w:val="00A41738"/>
    <w:rsid w:val="00A4528E"/>
    <w:rsid w:val="00A528CF"/>
    <w:rsid w:val="00A56482"/>
    <w:rsid w:val="00A5715F"/>
    <w:rsid w:val="00A65D6A"/>
    <w:rsid w:val="00A66665"/>
    <w:rsid w:val="00A72E1A"/>
    <w:rsid w:val="00A750A3"/>
    <w:rsid w:val="00A757DF"/>
    <w:rsid w:val="00A76735"/>
    <w:rsid w:val="00A828FB"/>
    <w:rsid w:val="00A85993"/>
    <w:rsid w:val="00A86EDD"/>
    <w:rsid w:val="00A952A5"/>
    <w:rsid w:val="00A96A1B"/>
    <w:rsid w:val="00A96E1F"/>
    <w:rsid w:val="00AA0D22"/>
    <w:rsid w:val="00AA1522"/>
    <w:rsid w:val="00AA45EF"/>
    <w:rsid w:val="00AB1ADA"/>
    <w:rsid w:val="00AB4E14"/>
    <w:rsid w:val="00AB60B6"/>
    <w:rsid w:val="00AC135D"/>
    <w:rsid w:val="00AC2D1C"/>
    <w:rsid w:val="00AC3F30"/>
    <w:rsid w:val="00AC45E7"/>
    <w:rsid w:val="00AD0C18"/>
    <w:rsid w:val="00AD28C4"/>
    <w:rsid w:val="00AE0116"/>
    <w:rsid w:val="00AE15A1"/>
    <w:rsid w:val="00AE4DB7"/>
    <w:rsid w:val="00AF0063"/>
    <w:rsid w:val="00AF0A8D"/>
    <w:rsid w:val="00AF1871"/>
    <w:rsid w:val="00AF1DD7"/>
    <w:rsid w:val="00AF2794"/>
    <w:rsid w:val="00B04100"/>
    <w:rsid w:val="00B043FE"/>
    <w:rsid w:val="00B06187"/>
    <w:rsid w:val="00B070B4"/>
    <w:rsid w:val="00B14EB8"/>
    <w:rsid w:val="00B177E3"/>
    <w:rsid w:val="00B2029D"/>
    <w:rsid w:val="00B22EB0"/>
    <w:rsid w:val="00B24293"/>
    <w:rsid w:val="00B26159"/>
    <w:rsid w:val="00B35FE1"/>
    <w:rsid w:val="00B37F45"/>
    <w:rsid w:val="00B42554"/>
    <w:rsid w:val="00B44D80"/>
    <w:rsid w:val="00B50233"/>
    <w:rsid w:val="00B53BE4"/>
    <w:rsid w:val="00B53BF7"/>
    <w:rsid w:val="00B542A8"/>
    <w:rsid w:val="00B570DC"/>
    <w:rsid w:val="00B5735B"/>
    <w:rsid w:val="00B61CF5"/>
    <w:rsid w:val="00B62EFD"/>
    <w:rsid w:val="00B65712"/>
    <w:rsid w:val="00B712BC"/>
    <w:rsid w:val="00B74235"/>
    <w:rsid w:val="00B749DE"/>
    <w:rsid w:val="00B80CFA"/>
    <w:rsid w:val="00B822FA"/>
    <w:rsid w:val="00B83A3D"/>
    <w:rsid w:val="00B87ABD"/>
    <w:rsid w:val="00BA11C7"/>
    <w:rsid w:val="00BA2DCC"/>
    <w:rsid w:val="00BA3742"/>
    <w:rsid w:val="00BA5334"/>
    <w:rsid w:val="00BB2AA1"/>
    <w:rsid w:val="00BD3907"/>
    <w:rsid w:val="00BD5BA5"/>
    <w:rsid w:val="00BD7162"/>
    <w:rsid w:val="00BD7C75"/>
    <w:rsid w:val="00BE0856"/>
    <w:rsid w:val="00BE79BA"/>
    <w:rsid w:val="00BF08C3"/>
    <w:rsid w:val="00BF2F2C"/>
    <w:rsid w:val="00BF3032"/>
    <w:rsid w:val="00BF34F8"/>
    <w:rsid w:val="00BF65E6"/>
    <w:rsid w:val="00C0775B"/>
    <w:rsid w:val="00C1462E"/>
    <w:rsid w:val="00C16385"/>
    <w:rsid w:val="00C243B8"/>
    <w:rsid w:val="00C26179"/>
    <w:rsid w:val="00C355A6"/>
    <w:rsid w:val="00C36C77"/>
    <w:rsid w:val="00C40127"/>
    <w:rsid w:val="00C40B68"/>
    <w:rsid w:val="00C42AD2"/>
    <w:rsid w:val="00C501D9"/>
    <w:rsid w:val="00C52925"/>
    <w:rsid w:val="00C53032"/>
    <w:rsid w:val="00C606FA"/>
    <w:rsid w:val="00C64206"/>
    <w:rsid w:val="00C65AC3"/>
    <w:rsid w:val="00C712B3"/>
    <w:rsid w:val="00C75A98"/>
    <w:rsid w:val="00C770B8"/>
    <w:rsid w:val="00C773F6"/>
    <w:rsid w:val="00C8128B"/>
    <w:rsid w:val="00C823C7"/>
    <w:rsid w:val="00C8590C"/>
    <w:rsid w:val="00C87B02"/>
    <w:rsid w:val="00C87D0A"/>
    <w:rsid w:val="00C906E3"/>
    <w:rsid w:val="00C9109B"/>
    <w:rsid w:val="00C918A2"/>
    <w:rsid w:val="00C91F5F"/>
    <w:rsid w:val="00C9206B"/>
    <w:rsid w:val="00C94A12"/>
    <w:rsid w:val="00C94D0A"/>
    <w:rsid w:val="00C96EFC"/>
    <w:rsid w:val="00CA0B8D"/>
    <w:rsid w:val="00CA24AC"/>
    <w:rsid w:val="00CB2190"/>
    <w:rsid w:val="00CB5403"/>
    <w:rsid w:val="00CC3038"/>
    <w:rsid w:val="00CC3952"/>
    <w:rsid w:val="00CD21D2"/>
    <w:rsid w:val="00CD2DC7"/>
    <w:rsid w:val="00CF335F"/>
    <w:rsid w:val="00CF3B76"/>
    <w:rsid w:val="00CF5C91"/>
    <w:rsid w:val="00D02FB8"/>
    <w:rsid w:val="00D03A11"/>
    <w:rsid w:val="00D10D6D"/>
    <w:rsid w:val="00D168DD"/>
    <w:rsid w:val="00D44171"/>
    <w:rsid w:val="00D53309"/>
    <w:rsid w:val="00D54078"/>
    <w:rsid w:val="00D61EBB"/>
    <w:rsid w:val="00D7449A"/>
    <w:rsid w:val="00D74B6D"/>
    <w:rsid w:val="00D75C2E"/>
    <w:rsid w:val="00D7614E"/>
    <w:rsid w:val="00D83970"/>
    <w:rsid w:val="00D85452"/>
    <w:rsid w:val="00D86AF1"/>
    <w:rsid w:val="00D90CEC"/>
    <w:rsid w:val="00D938C2"/>
    <w:rsid w:val="00D9784E"/>
    <w:rsid w:val="00DA2CE9"/>
    <w:rsid w:val="00DA4C49"/>
    <w:rsid w:val="00DA6578"/>
    <w:rsid w:val="00DA7D0A"/>
    <w:rsid w:val="00DB27FA"/>
    <w:rsid w:val="00DB31EB"/>
    <w:rsid w:val="00DB6E82"/>
    <w:rsid w:val="00DC2678"/>
    <w:rsid w:val="00DC29C9"/>
    <w:rsid w:val="00DC50FB"/>
    <w:rsid w:val="00DD2747"/>
    <w:rsid w:val="00DD5EE8"/>
    <w:rsid w:val="00DE07AE"/>
    <w:rsid w:val="00DE4C08"/>
    <w:rsid w:val="00DE5EAC"/>
    <w:rsid w:val="00DF284A"/>
    <w:rsid w:val="00DF53B0"/>
    <w:rsid w:val="00DF6C85"/>
    <w:rsid w:val="00E00879"/>
    <w:rsid w:val="00E119B4"/>
    <w:rsid w:val="00E12B04"/>
    <w:rsid w:val="00E21BC1"/>
    <w:rsid w:val="00E249D7"/>
    <w:rsid w:val="00E27163"/>
    <w:rsid w:val="00E276E1"/>
    <w:rsid w:val="00E31CCA"/>
    <w:rsid w:val="00E33665"/>
    <w:rsid w:val="00E33F3D"/>
    <w:rsid w:val="00E352C3"/>
    <w:rsid w:val="00E36400"/>
    <w:rsid w:val="00E36BF2"/>
    <w:rsid w:val="00E428F8"/>
    <w:rsid w:val="00E449E1"/>
    <w:rsid w:val="00E50DDD"/>
    <w:rsid w:val="00E521EB"/>
    <w:rsid w:val="00E5497D"/>
    <w:rsid w:val="00E5696E"/>
    <w:rsid w:val="00E57835"/>
    <w:rsid w:val="00E60A04"/>
    <w:rsid w:val="00E60DC8"/>
    <w:rsid w:val="00E6275A"/>
    <w:rsid w:val="00E6393A"/>
    <w:rsid w:val="00E64ACE"/>
    <w:rsid w:val="00E74EDE"/>
    <w:rsid w:val="00E758A9"/>
    <w:rsid w:val="00E80109"/>
    <w:rsid w:val="00E8198F"/>
    <w:rsid w:val="00E81D47"/>
    <w:rsid w:val="00E85231"/>
    <w:rsid w:val="00E86B1F"/>
    <w:rsid w:val="00E979F5"/>
    <w:rsid w:val="00EA1404"/>
    <w:rsid w:val="00EA21D8"/>
    <w:rsid w:val="00EB0CA7"/>
    <w:rsid w:val="00EB7B0F"/>
    <w:rsid w:val="00EC1CC6"/>
    <w:rsid w:val="00EC6304"/>
    <w:rsid w:val="00EC6471"/>
    <w:rsid w:val="00EC6ACA"/>
    <w:rsid w:val="00EC704B"/>
    <w:rsid w:val="00EC7389"/>
    <w:rsid w:val="00ED4629"/>
    <w:rsid w:val="00EE2114"/>
    <w:rsid w:val="00EE2FC3"/>
    <w:rsid w:val="00EE4533"/>
    <w:rsid w:val="00EF6A37"/>
    <w:rsid w:val="00F02AA0"/>
    <w:rsid w:val="00F0338A"/>
    <w:rsid w:val="00F03569"/>
    <w:rsid w:val="00F04CA0"/>
    <w:rsid w:val="00F116A9"/>
    <w:rsid w:val="00F1426A"/>
    <w:rsid w:val="00F15016"/>
    <w:rsid w:val="00F15117"/>
    <w:rsid w:val="00F16A49"/>
    <w:rsid w:val="00F305A2"/>
    <w:rsid w:val="00F30CAA"/>
    <w:rsid w:val="00F30D49"/>
    <w:rsid w:val="00F40704"/>
    <w:rsid w:val="00F41887"/>
    <w:rsid w:val="00F502A7"/>
    <w:rsid w:val="00F5357D"/>
    <w:rsid w:val="00F65D84"/>
    <w:rsid w:val="00F66C00"/>
    <w:rsid w:val="00F71881"/>
    <w:rsid w:val="00F71BDF"/>
    <w:rsid w:val="00F74B66"/>
    <w:rsid w:val="00F76AC1"/>
    <w:rsid w:val="00F77C33"/>
    <w:rsid w:val="00F80D5A"/>
    <w:rsid w:val="00F81D20"/>
    <w:rsid w:val="00F9262B"/>
    <w:rsid w:val="00F92D44"/>
    <w:rsid w:val="00F951EE"/>
    <w:rsid w:val="00F962DB"/>
    <w:rsid w:val="00FA1B93"/>
    <w:rsid w:val="00FA26D9"/>
    <w:rsid w:val="00FA69FD"/>
    <w:rsid w:val="00FB02A4"/>
    <w:rsid w:val="00FB0B97"/>
    <w:rsid w:val="00FB145A"/>
    <w:rsid w:val="00FB5705"/>
    <w:rsid w:val="00FB5DEF"/>
    <w:rsid w:val="00FB6420"/>
    <w:rsid w:val="00FB736A"/>
    <w:rsid w:val="00FC54C2"/>
    <w:rsid w:val="00FD0D3E"/>
    <w:rsid w:val="00FD625D"/>
    <w:rsid w:val="00FE25FD"/>
    <w:rsid w:val="00FE3101"/>
    <w:rsid w:val="00FE3102"/>
    <w:rsid w:val="00FE7576"/>
    <w:rsid w:val="00FE7DC0"/>
    <w:rsid w:val="00FF30A1"/>
    <w:rsid w:val="00FF4879"/>
    <w:rsid w:val="00FF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rsid w:val="005C38D2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C3484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C348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C3484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348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C348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C348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C348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C348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C348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C3484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2C3484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2C3484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2C3484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C3484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C3484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C3484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C3484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C3484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813D5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AC135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FB5DE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rsid w:val="00FB5DEF"/>
    <w:rPr>
      <w:rFonts w:ascii="Arial" w:hAnsi="Arial" w:cs="Arial"/>
      <w:sz w:val="24"/>
      <w:szCs w:val="24"/>
      <w:lang w:eastAsia="pt-BR"/>
    </w:rPr>
  </w:style>
  <w:style w:type="paragraph" w:styleId="BodyTextIndent2">
    <w:name w:val="Body Text Indent 2"/>
    <w:basedOn w:val="Normal"/>
    <w:link w:val="BodyTextIndent2Char"/>
    <w:uiPriority w:val="99"/>
    <w:semiHidden/>
    <w:rsid w:val="00BD390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D3907"/>
    <w:rPr>
      <w:rFonts w:ascii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rsid w:val="004E7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5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F30CAA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0F123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99"/>
    <w:semiHidden/>
    <w:rsid w:val="0037547C"/>
    <w:pPr>
      <w:spacing w:before="360" w:after="0"/>
    </w:pPr>
    <w:rPr>
      <w:rFonts w:ascii="Cambria" w:hAnsi="Cambria" w:cs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37547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37547C"/>
    <w:pPr>
      <w:spacing w:after="0"/>
      <w:ind w:left="2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DF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84A"/>
  </w:style>
  <w:style w:type="paragraph" w:styleId="Footer">
    <w:name w:val="footer"/>
    <w:basedOn w:val="Normal"/>
    <w:link w:val="FooterChar"/>
    <w:uiPriority w:val="99"/>
    <w:rsid w:val="00DF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84A"/>
  </w:style>
  <w:style w:type="paragraph" w:styleId="TableofFigures">
    <w:name w:val="table of figures"/>
    <w:basedOn w:val="Normal"/>
    <w:next w:val="Normal"/>
    <w:autoRedefine/>
    <w:uiPriority w:val="99"/>
    <w:semiHidden/>
    <w:rsid w:val="00835356"/>
    <w:pPr>
      <w:tabs>
        <w:tab w:val="left" w:leader="dot" w:pos="8505"/>
      </w:tabs>
      <w:spacing w:after="120"/>
    </w:pPr>
    <w:rPr>
      <w:rFonts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99"/>
    <w:rsid w:val="00B06187"/>
  </w:style>
  <w:style w:type="paragraph" w:styleId="TOC4">
    <w:name w:val="toc 4"/>
    <w:basedOn w:val="Normal"/>
    <w:next w:val="Normal"/>
    <w:autoRedefine/>
    <w:uiPriority w:val="99"/>
    <w:semiHidden/>
    <w:rsid w:val="0037547C"/>
    <w:pPr>
      <w:spacing w:after="0"/>
      <w:ind w:left="440"/>
    </w:pPr>
    <w:rPr>
      <w:sz w:val="20"/>
      <w:szCs w:val="20"/>
    </w:rPr>
  </w:style>
  <w:style w:type="table" w:styleId="TableGrid">
    <w:name w:val="Table Grid"/>
    <w:basedOn w:val="TableNormal"/>
    <w:uiPriority w:val="99"/>
    <w:rsid w:val="00D75C2E"/>
    <w:rPr>
      <w:rFonts w:ascii="Times New Roman" w:eastAsia="Times New Roman" w:hAnsi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uiPriority w:val="99"/>
    <w:semiHidden/>
    <w:rsid w:val="00D75C2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75C2E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EC64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64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C6471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rsid w:val="00E64AC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64ACE"/>
  </w:style>
  <w:style w:type="paragraph" w:customStyle="1" w:styleId="BodyTextIndent1">
    <w:name w:val="Body Text Indent1"/>
    <w:basedOn w:val="Normal"/>
    <w:link w:val="BodyTextIndent1Char"/>
    <w:uiPriority w:val="99"/>
    <w:rsid w:val="00E64ACE"/>
    <w:pPr>
      <w:spacing w:after="0" w:line="240" w:lineRule="auto"/>
      <w:ind w:left="70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uiPriority w:val="99"/>
    <w:rsid w:val="00E64ACE"/>
  </w:style>
  <w:style w:type="paragraph" w:styleId="Subtitle">
    <w:name w:val="Subtitle"/>
    <w:basedOn w:val="Normal"/>
    <w:link w:val="SubtitleChar"/>
    <w:uiPriority w:val="99"/>
    <w:qFormat/>
    <w:rsid w:val="00E64ACE"/>
    <w:pPr>
      <w:spacing w:after="0" w:line="480" w:lineRule="auto"/>
      <w:jc w:val="center"/>
    </w:pPr>
    <w:rPr>
      <w:rFonts w:ascii="Arial" w:eastAsia="Times New Roman" w:hAnsi="Arial" w:cs="Arial"/>
      <w:b/>
      <w:bCs/>
      <w:caps/>
      <w:sz w:val="28"/>
      <w:szCs w:val="28"/>
      <w:lang w:eastAsia="pt-BR"/>
    </w:rPr>
  </w:style>
  <w:style w:type="character" w:customStyle="1" w:styleId="SubtitleChar">
    <w:name w:val="Subtitle Char"/>
    <w:basedOn w:val="DefaultParagraphFont"/>
    <w:link w:val="Subtitle"/>
    <w:uiPriority w:val="99"/>
    <w:rsid w:val="00E64ACE"/>
    <w:rPr>
      <w:rFonts w:ascii="Arial" w:hAnsi="Arial" w:cs="Arial"/>
      <w:b/>
      <w:bCs/>
      <w:caps/>
      <w:sz w:val="24"/>
      <w:szCs w:val="24"/>
      <w:lang w:eastAsia="pt-BR"/>
    </w:rPr>
  </w:style>
  <w:style w:type="character" w:customStyle="1" w:styleId="BodyTextIndent1Char">
    <w:name w:val="Body Text Indent1 Char"/>
    <w:basedOn w:val="DefaultParagraphFont"/>
    <w:link w:val="BodyTextIndent1"/>
    <w:uiPriority w:val="99"/>
    <w:rsid w:val="00E64ACE"/>
    <w:rPr>
      <w:rFonts w:ascii="Times New Roman" w:hAnsi="Times New Roman" w:cs="Times New Roman"/>
      <w:sz w:val="24"/>
      <w:szCs w:val="24"/>
      <w:lang w:eastAsia="pt-BR"/>
    </w:rPr>
  </w:style>
  <w:style w:type="paragraph" w:customStyle="1" w:styleId="Recuodecorpodetexto1">
    <w:name w:val="Recuo de corpo de texto1"/>
    <w:basedOn w:val="Normal"/>
    <w:uiPriority w:val="99"/>
    <w:rsid w:val="00867D57"/>
    <w:pPr>
      <w:spacing w:after="0" w:line="240" w:lineRule="auto"/>
      <w:ind w:left="705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5">
    <w:name w:val="toc 5"/>
    <w:basedOn w:val="Normal"/>
    <w:next w:val="Normal"/>
    <w:autoRedefine/>
    <w:uiPriority w:val="99"/>
    <w:semiHidden/>
    <w:rsid w:val="0037547C"/>
    <w:pPr>
      <w:spacing w:after="0"/>
      <w:ind w:left="66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B749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74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9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4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9DE"/>
    <w:rPr>
      <w:b/>
      <w:bCs/>
    </w:rPr>
  </w:style>
  <w:style w:type="paragraph" w:styleId="TOC6">
    <w:name w:val="toc 6"/>
    <w:basedOn w:val="Normal"/>
    <w:next w:val="Normal"/>
    <w:autoRedefine/>
    <w:uiPriority w:val="99"/>
    <w:semiHidden/>
    <w:rsid w:val="00EC6AC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EC6AC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EC6AC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EC6ACA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41C07885BA548A683389C18E42B72" ma:contentTypeVersion="5" ma:contentTypeDescription="Create a new document." ma:contentTypeScope="" ma:versionID="0e2f17d78b50fdf9545bc1b1bed29607">
  <xsd:schema xmlns:xsd="http://www.w3.org/2001/XMLSchema" xmlns:xs="http://www.w3.org/2001/XMLSchema" xmlns:p="http://schemas.microsoft.com/office/2006/metadata/properties" xmlns:ns2="2552c3ef-b134-4854-88b8-edd67704a160" xmlns:ns3="165cb44a-d35d-43dd-9d46-1c0e5e361236" targetNamespace="http://schemas.microsoft.com/office/2006/metadata/properties" ma:root="true" ma:fieldsID="f47d117d9e18281248609c2f06e9dc2d" ns2:_="" ns3:_="">
    <xsd:import namespace="2552c3ef-b134-4854-88b8-edd67704a160"/>
    <xsd:import namespace="165cb44a-d35d-43dd-9d46-1c0e5e361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2c3ef-b134-4854-88b8-edd67704a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cb44a-d35d-43dd-9d46-1c0e5e361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65cb44a-d35d-43dd-9d46-1c0e5e361236">
      <UserInfo>
        <DisplayName>(7-M-33) TRABALHO DE CURSO I Members</DisplayName>
        <AccountId>51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3BC7408-5B57-49CB-8935-BAAAB49F5113}"/>
</file>

<file path=customXml/itemProps2.xml><?xml version="1.0" encoding="utf-8"?>
<ds:datastoreItem xmlns:ds="http://schemas.openxmlformats.org/officeDocument/2006/customXml" ds:itemID="{8BC0A1A3-35D6-4305-8F6C-78D8994DC74C}"/>
</file>

<file path=customXml/itemProps3.xml><?xml version="1.0" encoding="utf-8"?>
<ds:datastoreItem xmlns:ds="http://schemas.openxmlformats.org/officeDocument/2006/customXml" ds:itemID="{4D1DD5E2-1A29-4358-A211-BACC0152EF34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21</Pages>
  <Words>487</Words>
  <Characters>2635</Characters>
  <Application>Microsoft Office Outlook</Application>
  <DocSecurity>0</DocSecurity>
  <Lines>0</Lines>
  <Paragraphs>0</Paragraphs>
  <ScaleCrop>false</ScaleCrop>
  <Company>Sony Electronics,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Yemal</dc:creator>
  <cp:keywords/>
  <dc:description/>
  <cp:lastModifiedBy>Cristina Corrêa de Oliveira</cp:lastModifiedBy>
  <cp:revision>10</cp:revision>
  <cp:lastPrinted>2011-02-02T22:12:00Z</cp:lastPrinted>
  <dcterms:created xsi:type="dcterms:W3CDTF">2012-06-11T13:58:00Z</dcterms:created>
  <dcterms:modified xsi:type="dcterms:W3CDTF">2012-06-17T18:13:00Z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0x0101000BA41C07885BA548A683389C18E42B72</vt:lpwstr>
  </property>
</Properties>
</file>